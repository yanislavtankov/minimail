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Author"/>
        <w:id w:val="4805016"/>
        <w:placeholder>
          <w:docPart w:val="BB2D446500BE4DCEA21434130DC62DAA"/>
        </w:placeholder>
        <w:dataBinding w:prefixMappings="xmlns:ns0='http://schemas.openxmlformats.org/package/2006/metadata/core-properties' xmlns:ns1='http://purl.org/dc/elements/1.1/'" w:xpath="/ns0:coreProperties[1]/ns1:creator[1]" w:storeItemID="{6C3C8BC8-F283-45AE-878A-BAB7291924A1}"/>
        <w:text/>
      </w:sdtPr>
      <w:sdtContent>
        <w:p w:rsidR="00BA6772" w:rsidRDefault="006617E4">
          <w:pPr>
            <w:pStyle w:val="YourName"/>
          </w:pPr>
          <w:r>
            <w:rPr>
              <w:lang w:val="bg-BG"/>
            </w:rPr>
            <w:t>tankov, yanislav</w:t>
          </w:r>
          <w:r w:rsidR="00B33C1B">
            <w:t xml:space="preserve"> Stoyanov - Yanis</w:t>
          </w:r>
        </w:p>
      </w:sdtContent>
    </w:sdt>
    <w:p w:rsidR="00B33C1B" w:rsidRDefault="00FD7585" w:rsidP="00B33C1B">
      <w:pPr>
        <w:pStyle w:val="ContactInformation"/>
        <w:spacing w:after="0"/>
        <w:ind w:left="289"/>
      </w:pPr>
      <w:r>
        <w:rPr>
          <w:noProof/>
          <w:lang w:val="bg-BG" w:eastAsia="bg-BG"/>
        </w:rPr>
        <w:drawing>
          <wp:anchor distT="0" distB="0" distL="114300" distR="114300" simplePos="0" relativeHeight="251658240" behindDoc="0" locked="0" layoutInCell="1" allowOverlap="1">
            <wp:simplePos x="0" y="0"/>
            <wp:positionH relativeFrom="margin">
              <wp:posOffset>4180840</wp:posOffset>
            </wp:positionH>
            <wp:positionV relativeFrom="margin">
              <wp:posOffset>-117475</wp:posOffset>
            </wp:positionV>
            <wp:extent cx="1214755" cy="914400"/>
            <wp:effectExtent l="209550" t="190500" r="175895" b="152400"/>
            <wp:wrapSquare wrapText="bothSides"/>
            <wp:docPr id="1" name="Picture 0" descr="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t.jpg"/>
                    <pic:cNvPicPr/>
                  </pic:nvPicPr>
                  <pic:blipFill>
                    <a:blip r:embed="rId7" cstate="print"/>
                    <a:stretch>
                      <a:fillRect/>
                    </a:stretch>
                  </pic:blipFill>
                  <pic:spPr>
                    <a:xfrm rot="383177">
                      <a:off x="0" y="0"/>
                      <a:ext cx="1214755" cy="9144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6617E4">
        <w:t>Vazrajdane district</w:t>
      </w:r>
      <w:r w:rsidR="00373467">
        <w:t xml:space="preserve">, </w:t>
      </w:r>
      <w:r w:rsidR="006617E4">
        <w:t>Town of Varna, 9023</w:t>
      </w:r>
      <w:r w:rsidR="00B33C1B">
        <w:t>, Bulgaria</w:t>
      </w:r>
      <w:r w:rsidR="00373467">
        <w:t xml:space="preserve"> </w:t>
      </w:r>
    </w:p>
    <w:p w:rsidR="00B33C1B" w:rsidRDefault="006617E4" w:rsidP="00B33C1B">
      <w:pPr>
        <w:pStyle w:val="ContactInformation"/>
        <w:spacing w:after="0"/>
        <w:ind w:left="289"/>
      </w:pPr>
      <w:r>
        <w:t>+359 897975679-mobile</w:t>
      </w:r>
    </w:p>
    <w:p w:rsidR="00BA6772" w:rsidRDefault="00A97BA4" w:rsidP="00B33C1B">
      <w:pPr>
        <w:pStyle w:val="ContactInformation"/>
        <w:spacing w:after="0"/>
        <w:ind w:left="289"/>
      </w:pPr>
      <w:hyperlink r:id="rId8" w:history="1">
        <w:r w:rsidRPr="00A13613">
          <w:rPr>
            <w:rStyle w:val="Hyperlink"/>
          </w:rPr>
          <w:t>yanislav.tankov@intersoft.bg</w:t>
        </w:r>
      </w:hyperlink>
    </w:p>
    <w:p w:rsidR="00A97BA4" w:rsidRDefault="00A97BA4" w:rsidP="00B33C1B">
      <w:pPr>
        <w:pStyle w:val="ContactInformation"/>
        <w:spacing w:after="0"/>
        <w:ind w:left="289"/>
      </w:pPr>
      <w:r>
        <w:t>37 years old</w:t>
      </w:r>
    </w:p>
    <w:p w:rsidR="00BA6772" w:rsidRDefault="00373467">
      <w:pPr>
        <w:pStyle w:val="SectionHeading"/>
      </w:pPr>
      <w:r>
        <w:t>EDUCATION</w:t>
      </w:r>
    </w:p>
    <w:p w:rsidR="00BA6772" w:rsidRDefault="006617E4">
      <w:pPr>
        <w:pStyle w:val="Location"/>
      </w:pPr>
      <w:r>
        <w:t>University of Economy, Varna, Bulgaria</w:t>
      </w:r>
    </w:p>
    <w:p w:rsidR="00BA6772" w:rsidRDefault="00A97BA4">
      <w:pPr>
        <w:pStyle w:val="JobTitle"/>
      </w:pPr>
      <w:r>
        <w:t>Master’s degree</w:t>
      </w:r>
      <w:r w:rsidR="006617E4">
        <w:t>, Economist in IT sector</w:t>
      </w:r>
      <w:r w:rsidR="00373467">
        <w:tab/>
      </w:r>
      <w:sdt>
        <w:sdtPr>
          <w:id w:val="275215203"/>
          <w:placeholder>
            <w:docPart w:val="F4A8361D9E024E9D93861598E8FE3CED"/>
          </w:placeholder>
          <w:date>
            <w:dateFormat w:val="YYYY"/>
            <w:lid w:val="en-US"/>
            <w:storeMappedDataAs w:val="dateTime"/>
            <w:calendar w:val="gregorian"/>
          </w:date>
        </w:sdtPr>
        <w:sdtContent>
          <w:r w:rsidR="006617E4">
            <w:t>1992-1997</w:t>
          </w:r>
        </w:sdtContent>
      </w:sdt>
    </w:p>
    <w:p w:rsidR="00BA6772" w:rsidRDefault="006617E4">
      <w:pPr>
        <w:pStyle w:val="NormalBodyText"/>
      </w:pPr>
      <w:r>
        <w:t xml:space="preserve">Dissertation: </w:t>
      </w:r>
      <w:r w:rsidR="00796285">
        <w:t>“Analyzing investment processes with Mathematical models by using of Microsoft Excel” (programming in VB)</w:t>
      </w:r>
    </w:p>
    <w:p w:rsidR="00960B2A" w:rsidRDefault="00960B2A" w:rsidP="00960B2A">
      <w:pPr>
        <w:pStyle w:val="SpaceAfter"/>
        <w:spacing w:after="0"/>
        <w:ind w:left="289"/>
      </w:pPr>
      <w:r>
        <w:t>Areas of concentration: Marketing, Economy sciences, IT</w:t>
      </w:r>
    </w:p>
    <w:p w:rsidR="00BA6772" w:rsidRDefault="00796285" w:rsidP="00960B2A">
      <w:pPr>
        <w:pStyle w:val="SpaceAfter"/>
      </w:pPr>
      <w:r w:rsidRPr="00796285">
        <w:t>Honors: Dissertation passed "with Distinction"</w:t>
      </w:r>
    </w:p>
    <w:p w:rsidR="00BA6772" w:rsidRDefault="0017766A" w:rsidP="00820675">
      <w:pPr>
        <w:pStyle w:val="Location"/>
      </w:pPr>
      <w:r>
        <w:t>Graduate school with mathematical profile</w:t>
      </w:r>
      <w:r w:rsidR="00D87CB3">
        <w:t xml:space="preserve">, Varna, Bulgaria </w:t>
      </w:r>
      <w:r w:rsidR="00820675">
        <w:tab/>
      </w:r>
      <w:r w:rsidR="00820675">
        <w:tab/>
      </w:r>
      <w:r w:rsidR="00820675">
        <w:tab/>
      </w:r>
      <w:r w:rsidR="00820675">
        <w:tab/>
      </w:r>
      <w:r w:rsidR="00820675">
        <w:tab/>
        <w:t xml:space="preserve">         </w:t>
      </w:r>
      <w:sdt>
        <w:sdtPr>
          <w:rPr>
            <w:b/>
          </w:rPr>
          <w:id w:val="275215213"/>
          <w:placeholder>
            <w:docPart w:val="A6AE8810DC4E42BCB82E39AB6EFD12CB"/>
          </w:placeholder>
          <w:date>
            <w:dateFormat w:val="YYYY"/>
            <w:lid w:val="en-US"/>
            <w:storeMappedDataAs w:val="dateTime"/>
            <w:calendar w:val="gregorian"/>
          </w:date>
        </w:sdtPr>
        <w:sdtContent>
          <w:r w:rsidR="00820675">
            <w:rPr>
              <w:b/>
            </w:rPr>
            <w:t xml:space="preserve"> </w:t>
          </w:r>
          <w:r w:rsidR="00820675" w:rsidRPr="00820675">
            <w:rPr>
              <w:b/>
            </w:rPr>
            <w:t>1985-1988</w:t>
          </w:r>
        </w:sdtContent>
      </w:sdt>
      <w:r w:rsidR="00820675">
        <w:tab/>
      </w:r>
    </w:p>
    <w:p w:rsidR="00BA6772" w:rsidRDefault="00820675">
      <w:pPr>
        <w:pStyle w:val="SpaceAfter"/>
      </w:pPr>
      <w:r>
        <w:t>Studying Physics</w:t>
      </w:r>
    </w:p>
    <w:p w:rsidR="00BA6772" w:rsidRDefault="00373467">
      <w:pPr>
        <w:pStyle w:val="SectionHeading"/>
      </w:pPr>
      <w:r>
        <w:t>AWARDS</w:t>
      </w:r>
      <w:r w:rsidR="00631EA9">
        <w:t xml:space="preserve"> and achievments</w:t>
      </w:r>
    </w:p>
    <w:p w:rsidR="00BA6772" w:rsidRDefault="00631EA9" w:rsidP="00631EA9">
      <w:pPr>
        <w:pStyle w:val="NormalBodyText"/>
        <w:numPr>
          <w:ilvl w:val="0"/>
          <w:numId w:val="5"/>
        </w:numPr>
      </w:pPr>
      <w:r>
        <w:t>Visual Basic for Microsoft Excel programming, Brainbench certificate,</w:t>
      </w:r>
      <w:r w:rsidR="00373467">
        <w:tab/>
      </w:r>
      <w:sdt>
        <w:sdtPr>
          <w:id w:val="275215226"/>
          <w:placeholder>
            <w:docPart w:val="5DB0F47BC7B5454AA5A737C56C91B790"/>
          </w:placeholder>
          <w:date>
            <w:dateFormat w:val="MMMM yyyy"/>
            <w:lid w:val="en-US"/>
            <w:storeMappedDataAs w:val="dateTime"/>
            <w:calendar w:val="gregorian"/>
          </w:date>
        </w:sdtPr>
        <w:sdtContent>
          <w:r w:rsidR="002A6E4C">
            <w:t>2000</w:t>
          </w:r>
        </w:sdtContent>
      </w:sdt>
      <w:r w:rsidR="00373467">
        <w:t xml:space="preserve"> – </w:t>
      </w:r>
      <w:sdt>
        <w:sdtPr>
          <w:id w:val="275215228"/>
          <w:placeholder>
            <w:docPart w:val="79FB2B52F28045429869CED07D77BEB3"/>
          </w:placeholder>
          <w:date>
            <w:dateFormat w:val="MMMM yyyy"/>
            <w:lid w:val="en-US"/>
            <w:storeMappedDataAs w:val="dateTime"/>
            <w:calendar w:val="gregorian"/>
          </w:date>
        </w:sdtPr>
        <w:sdtContent>
          <w:r w:rsidR="002A6E4C">
            <w:t>2000</w:t>
          </w:r>
        </w:sdtContent>
      </w:sdt>
    </w:p>
    <w:p w:rsidR="00BA6772" w:rsidRDefault="00631EA9" w:rsidP="00631EA9">
      <w:pPr>
        <w:pStyle w:val="NormalBodyText"/>
        <w:numPr>
          <w:ilvl w:val="0"/>
          <w:numId w:val="5"/>
        </w:numPr>
      </w:pPr>
      <w:r>
        <w:t>Contribution to sustainable development process of the communities around Central Balkan National Park, Ministry of Environment and Waters of Bulgaria</w:t>
      </w:r>
      <w:r w:rsidR="00373467">
        <w:tab/>
      </w:r>
      <w:sdt>
        <w:sdtPr>
          <w:id w:val="275215230"/>
          <w:placeholder>
            <w:docPart w:val="C8440994E557452A803F5038CD994C68"/>
          </w:placeholder>
          <w:date>
            <w:dateFormat w:val="MMMM yyyy"/>
            <w:lid w:val="en-US"/>
            <w:storeMappedDataAs w:val="dateTime"/>
            <w:calendar w:val="gregorian"/>
          </w:date>
        </w:sdtPr>
        <w:sdtContent>
          <w:r>
            <w:t>2003</w:t>
          </w:r>
        </w:sdtContent>
      </w:sdt>
      <w:r w:rsidR="00373467">
        <w:t xml:space="preserve"> – </w:t>
      </w:r>
      <w:sdt>
        <w:sdtPr>
          <w:id w:val="275215232"/>
          <w:placeholder>
            <w:docPart w:val="C47F2BBE8E644329B1BD078AD957098B"/>
          </w:placeholder>
          <w:date>
            <w:dateFormat w:val="MMMM yyyy"/>
            <w:lid w:val="en-US"/>
            <w:storeMappedDataAs w:val="dateTime"/>
            <w:calendar w:val="gregorian"/>
          </w:date>
        </w:sdtPr>
        <w:sdtContent>
          <w:r>
            <w:t>2004</w:t>
          </w:r>
        </w:sdtContent>
      </w:sdt>
    </w:p>
    <w:p w:rsidR="00BA6772" w:rsidRDefault="00631EA9" w:rsidP="00631EA9">
      <w:pPr>
        <w:pStyle w:val="SpaceAfter1NoRightIndent"/>
        <w:numPr>
          <w:ilvl w:val="0"/>
          <w:numId w:val="5"/>
        </w:numPr>
        <w:spacing w:after="0"/>
      </w:pPr>
      <w:r>
        <w:t xml:space="preserve">ISO 9001 certified </w:t>
      </w:r>
      <w:r w:rsidR="00B51F6F">
        <w:t>auditor</w:t>
      </w:r>
      <w:r w:rsidR="00373467">
        <w:tab/>
      </w:r>
      <w:sdt>
        <w:sdtPr>
          <w:id w:val="275215238"/>
          <w:placeholder>
            <w:docPart w:val="24BD0E9F87D243B88001585CD0C9388A"/>
          </w:placeholder>
          <w:date>
            <w:dateFormat w:val="MMMM yyyy"/>
            <w:lid w:val="en-US"/>
            <w:storeMappedDataAs w:val="dateTime"/>
            <w:calendar w:val="gregorian"/>
          </w:date>
        </w:sdtPr>
        <w:sdtContent>
          <w:r>
            <w:t>2005</w:t>
          </w:r>
        </w:sdtContent>
      </w:sdt>
      <w:r w:rsidR="00373467">
        <w:t xml:space="preserve"> – </w:t>
      </w:r>
      <w:sdt>
        <w:sdtPr>
          <w:id w:val="275215240"/>
          <w:placeholder>
            <w:docPart w:val="6AF1C0912D85417391D8B157C2B01B7E"/>
          </w:placeholder>
          <w:date>
            <w:dateFormat w:val="MMMM yyyy"/>
            <w:lid w:val="en-US"/>
            <w:storeMappedDataAs w:val="dateTime"/>
            <w:calendar w:val="gregorian"/>
          </w:date>
        </w:sdtPr>
        <w:sdtContent>
          <w:r>
            <w:t>2005</w:t>
          </w:r>
        </w:sdtContent>
      </w:sdt>
    </w:p>
    <w:p w:rsidR="00631EA9" w:rsidRDefault="00776C8A" w:rsidP="00776C8A">
      <w:pPr>
        <w:pStyle w:val="SpaceAfter1NoRightIndent"/>
        <w:numPr>
          <w:ilvl w:val="0"/>
          <w:numId w:val="5"/>
        </w:numPr>
        <w:spacing w:after="0"/>
        <w:ind w:left="714" w:hanging="357"/>
      </w:pPr>
      <w:r>
        <w:t>Master of crafts in design, advertising and web, Regional Bulgarian chamber of crafts</w:t>
      </w:r>
      <w:r w:rsidR="00631EA9">
        <w:tab/>
      </w:r>
      <w:sdt>
        <w:sdtPr>
          <w:id w:val="11833100"/>
          <w:placeholder>
            <w:docPart w:val="F07D8F99F5A44F3798FD777015E46823"/>
          </w:placeholder>
          <w:date>
            <w:dateFormat w:val="MMMM yyyy"/>
            <w:lid w:val="en-US"/>
            <w:storeMappedDataAs w:val="dateTime"/>
            <w:calendar w:val="gregorian"/>
          </w:date>
        </w:sdtPr>
        <w:sdtContent>
          <w:r>
            <w:t>2007</w:t>
          </w:r>
        </w:sdtContent>
      </w:sdt>
      <w:r w:rsidR="00631EA9">
        <w:t xml:space="preserve"> – </w:t>
      </w:r>
      <w:sdt>
        <w:sdtPr>
          <w:id w:val="11833101"/>
          <w:placeholder>
            <w:docPart w:val="3DFCDFC9D40E432AB96BD504C5F4B935"/>
          </w:placeholder>
          <w:date>
            <w:dateFormat w:val="MMMM yyyy"/>
            <w:lid w:val="en-US"/>
            <w:storeMappedDataAs w:val="dateTime"/>
            <w:calendar w:val="gregorian"/>
          </w:date>
        </w:sdtPr>
        <w:sdtContent>
          <w:r>
            <w:t>2007</w:t>
          </w:r>
        </w:sdtContent>
      </w:sdt>
    </w:p>
    <w:p w:rsidR="00776C8A" w:rsidRDefault="00B27D7F" w:rsidP="00776C8A">
      <w:pPr>
        <w:pStyle w:val="SpaceAfter1NoRightIndent"/>
        <w:numPr>
          <w:ilvl w:val="0"/>
          <w:numId w:val="5"/>
        </w:numPr>
      </w:pPr>
      <w:r>
        <w:t>Member of the board</w:t>
      </w:r>
      <w:r w:rsidR="00776C8A">
        <w:t>, Bulgarian Web Association</w:t>
      </w:r>
      <w:r>
        <w:t xml:space="preserve"> (www.bwa.bg)</w:t>
      </w:r>
      <w:r w:rsidR="00776C8A">
        <w:tab/>
      </w:r>
      <w:sdt>
        <w:sdtPr>
          <w:id w:val="11833110"/>
          <w:placeholder>
            <w:docPart w:val="F3C0C48E37FA49E9B17FE84341CA5E0F"/>
          </w:placeholder>
          <w:date>
            <w:dateFormat w:val="MMMM yyyy"/>
            <w:lid w:val="en-US"/>
            <w:storeMappedDataAs w:val="dateTime"/>
            <w:calendar w:val="gregorian"/>
          </w:date>
        </w:sdtPr>
        <w:sdtContent>
          <w:r w:rsidR="00776C8A">
            <w:t>2007</w:t>
          </w:r>
        </w:sdtContent>
      </w:sdt>
      <w:r w:rsidR="00776C8A">
        <w:t xml:space="preserve"> – </w:t>
      </w:r>
      <w:sdt>
        <w:sdtPr>
          <w:id w:val="11833111"/>
          <w:placeholder>
            <w:docPart w:val="F108FC7D11D647A8B9EB54AB893D93BD"/>
          </w:placeholder>
          <w:date>
            <w:dateFormat w:val="MMMM yyyy"/>
            <w:lid w:val="en-US"/>
            <w:storeMappedDataAs w:val="dateTime"/>
            <w:calendar w:val="gregorian"/>
          </w:date>
        </w:sdtPr>
        <w:sdtContent>
          <w:r w:rsidR="00776C8A">
            <w:t>2008</w:t>
          </w:r>
        </w:sdtContent>
      </w:sdt>
    </w:p>
    <w:p w:rsidR="00BA6772" w:rsidRDefault="00B27D7F">
      <w:pPr>
        <w:pStyle w:val="SectionHeading"/>
      </w:pPr>
      <w:r>
        <w:t>Work</w:t>
      </w:r>
      <w:r w:rsidR="00373467">
        <w:t xml:space="preserve"> EXPERIENCE</w:t>
      </w:r>
    </w:p>
    <w:p w:rsidR="00BA6772" w:rsidRDefault="001176BB">
      <w:pPr>
        <w:pStyle w:val="Location"/>
      </w:pPr>
      <w:r>
        <w:t>Intersoft Ltd, V arna, Bulgaria (www.intersoft.bg)</w:t>
      </w:r>
    </w:p>
    <w:p w:rsidR="00BA6772" w:rsidRDefault="001176BB">
      <w:pPr>
        <w:pStyle w:val="JobTitle"/>
      </w:pPr>
      <w:r>
        <w:t>Marketing manager and partner</w:t>
      </w:r>
      <w:r w:rsidR="00373467">
        <w:tab/>
      </w:r>
      <w:sdt>
        <w:sdtPr>
          <w:id w:val="275215280"/>
          <w:placeholder>
            <w:docPart w:val="5986F5E05089499685FD5705283FE7A6"/>
          </w:placeholder>
          <w:date>
            <w:dateFormat w:val="MMMM yyyy"/>
            <w:lid w:val="en-US"/>
            <w:storeMappedDataAs w:val="dateTime"/>
            <w:calendar w:val="gregorian"/>
          </w:date>
        </w:sdtPr>
        <w:sdtContent>
          <w:r>
            <w:t>2001</w:t>
          </w:r>
        </w:sdtContent>
      </w:sdt>
      <w:r w:rsidR="00373467">
        <w:t xml:space="preserve"> – </w:t>
      </w:r>
      <w:sdt>
        <w:sdtPr>
          <w:id w:val="275215282"/>
          <w:placeholder>
            <w:docPart w:val="03402FF8D9D24A54A899FFBF4F3AA3AF"/>
          </w:placeholder>
          <w:date>
            <w:dateFormat w:val="MMMM yyyy"/>
            <w:lid w:val="en-US"/>
            <w:storeMappedDataAs w:val="dateTime"/>
            <w:calendar w:val="gregorian"/>
          </w:date>
        </w:sdtPr>
        <w:sdtContent>
          <w:r>
            <w:t>present</w:t>
          </w:r>
        </w:sdtContent>
      </w:sdt>
    </w:p>
    <w:p w:rsidR="001176BB" w:rsidRDefault="001176BB" w:rsidP="001176BB">
      <w:pPr>
        <w:pStyle w:val="SpaceAfter"/>
      </w:pPr>
      <w:r w:rsidRPr="001176BB">
        <w:t>Compile reports, including st</w:t>
      </w:r>
      <w:r>
        <w:t xml:space="preserve">atistical and market trends, responsible for the definition and scoping of products features and benefits including commercial and costing, responsible to forge relationships and creatively engage clients and partners, experience of delivering highly accurate market and product documentation, applying, </w:t>
      </w:r>
      <w:r w:rsidR="009106E9">
        <w:t xml:space="preserve">implementing and </w:t>
      </w:r>
      <w:r>
        <w:t>working with project management systems based on ISO</w:t>
      </w:r>
      <w:r w:rsidR="009106E9">
        <w:t xml:space="preserve"> standards, relations with government, social organizations and media.</w:t>
      </w:r>
    </w:p>
    <w:p w:rsidR="001176BB" w:rsidRDefault="001176BB" w:rsidP="001176BB">
      <w:pPr>
        <w:pStyle w:val="SpaceAfter"/>
      </w:pPr>
    </w:p>
    <w:p w:rsidR="00BA6772" w:rsidRDefault="00BE770D">
      <w:pPr>
        <w:pStyle w:val="Location"/>
      </w:pPr>
      <w:r>
        <w:t>Germany Insurance company</w:t>
      </w:r>
    </w:p>
    <w:p w:rsidR="00BA6772" w:rsidRDefault="00BE770D">
      <w:pPr>
        <w:pStyle w:val="JobTitle"/>
      </w:pPr>
      <w:r>
        <w:t>Freelancer</w:t>
      </w:r>
      <w:r w:rsidR="00373467">
        <w:tab/>
      </w:r>
      <w:sdt>
        <w:sdtPr>
          <w:id w:val="275215288"/>
          <w:placeholder>
            <w:docPart w:val="61918F5888A04007AA7A0B3E70F2B426"/>
          </w:placeholder>
          <w:showingPlcHdr/>
          <w:date>
            <w:dateFormat w:val="MMMM yyyy"/>
            <w:lid w:val="en-US"/>
            <w:storeMappedDataAs w:val="dateTime"/>
            <w:calendar w:val="gregorian"/>
          </w:date>
        </w:sdtPr>
        <w:sdtContent>
          <w:r w:rsidR="00373467">
            <w:t>[Start Date]</w:t>
          </w:r>
        </w:sdtContent>
      </w:sdt>
      <w:r w:rsidR="00373467">
        <w:t xml:space="preserve"> – </w:t>
      </w:r>
      <w:sdt>
        <w:sdtPr>
          <w:id w:val="275215290"/>
          <w:placeholder>
            <w:docPart w:val="CE3F6698FA0F4C6F9265708A6A3AEF52"/>
          </w:placeholder>
          <w:showingPlcHdr/>
          <w:date>
            <w:dateFormat w:val="MMMM yyyy"/>
            <w:lid w:val="en-US"/>
            <w:storeMappedDataAs w:val="dateTime"/>
            <w:calendar w:val="gregorian"/>
          </w:date>
        </w:sdtPr>
        <w:sdtContent>
          <w:r w:rsidR="00373467">
            <w:t>[End Date]</w:t>
          </w:r>
        </w:sdtContent>
      </w:sdt>
    </w:p>
    <w:sdt>
      <w:sdtPr>
        <w:id w:val="4806307"/>
        <w:placeholder>
          <w:docPart w:val="859382DCF7B54A118F8C98FC2F22BDC8"/>
        </w:placeholder>
        <w:temporary/>
        <w:showingPlcHdr/>
      </w:sdtPr>
      <w:sdtContent>
        <w:p w:rsidR="00BA6772" w:rsidRDefault="00373467">
          <w:pPr>
            <w:pStyle w:val="SpaceAfter"/>
          </w:pPr>
          <w:r>
            <w:t xml:space="preserve">[Compile reports, including statistical </w:t>
          </w:r>
          <w:r>
            <w:t>and market trends, to track the growth of online shipping sales versus the primary offline practices.]</w:t>
          </w:r>
        </w:p>
      </w:sdtContent>
    </w:sdt>
    <w:sdt>
      <w:sdtPr>
        <w:id w:val="4806315"/>
        <w:placeholder>
          <w:docPart w:val="131AFAF30CC5494799594595A82ECC26"/>
        </w:placeholder>
        <w:temporary/>
        <w:showingPlcHdr/>
      </w:sdtPr>
      <w:sdtContent>
        <w:p w:rsidR="00BA6772" w:rsidRDefault="00373467">
          <w:pPr>
            <w:pStyle w:val="Location"/>
          </w:pPr>
          <w:r>
            <w:t>[Fabrikam, Inc., Raleigh, NC]</w:t>
          </w:r>
        </w:p>
      </w:sdtContent>
    </w:sdt>
    <w:p w:rsidR="00BA6772" w:rsidRDefault="00BA6772">
      <w:pPr>
        <w:pStyle w:val="JobTitle"/>
      </w:pPr>
      <w:sdt>
        <w:sdtPr>
          <w:id w:val="4806323"/>
          <w:placeholder>
            <w:docPart w:val="76C0C86B787949CFBB3B8E6F8D8A608E"/>
          </w:placeholder>
          <w:temporary/>
          <w:showingPlcHdr/>
        </w:sdtPr>
        <w:sdtContent>
          <w:r w:rsidR="00373467">
            <w:t>[Language Consultant]</w:t>
          </w:r>
        </w:sdtContent>
      </w:sdt>
      <w:r w:rsidR="00373467">
        <w:tab/>
      </w:r>
      <w:sdt>
        <w:sdtPr>
          <w:id w:val="275215299"/>
          <w:placeholder>
            <w:docPart w:val="CFB484CE95334BA994BEED448E6C700A"/>
          </w:placeholder>
          <w:showingPlcHdr/>
          <w:date>
            <w:dateFormat w:val="YYYY"/>
            <w:lid w:val="en-US"/>
            <w:storeMappedDataAs w:val="dateTime"/>
            <w:calendar w:val="gregorian"/>
          </w:date>
        </w:sdtPr>
        <w:sdtContent>
          <w:r w:rsidR="00373467">
            <w:t>[Pick the Year</w:t>
          </w:r>
        </w:sdtContent>
      </w:sdt>
    </w:p>
    <w:sdt>
      <w:sdtPr>
        <w:id w:val="4806331"/>
        <w:placeholder>
          <w:docPart w:val="2848D392E40F4205AE150B598A766767"/>
        </w:placeholder>
        <w:temporary/>
        <w:showingPlcHdr/>
      </w:sdtPr>
      <w:sdtContent>
        <w:p w:rsidR="00BA6772" w:rsidRDefault="00373467">
          <w:pPr>
            <w:pStyle w:val="SpaceAfter"/>
          </w:pPr>
          <w:r>
            <w:t>[Translated American-English external Web site content to French.]</w:t>
          </w:r>
        </w:p>
      </w:sdtContent>
    </w:sdt>
    <w:sdt>
      <w:sdtPr>
        <w:id w:val="4806391"/>
        <w:placeholder>
          <w:docPart w:val="B8D10912DB05459DB73CED5BF1B74A01"/>
        </w:placeholder>
        <w:temporary/>
        <w:showingPlcHdr/>
      </w:sdtPr>
      <w:sdtContent>
        <w:p w:rsidR="00BA6772" w:rsidRDefault="00373467">
          <w:pPr>
            <w:pStyle w:val="Location"/>
          </w:pPr>
          <w:r>
            <w:t>[Trey Res</w:t>
          </w:r>
          <w:r>
            <w:t>earch, Raleigh, NC]</w:t>
          </w:r>
        </w:p>
      </w:sdtContent>
    </w:sdt>
    <w:p w:rsidR="00BA6772" w:rsidRDefault="00BA6772">
      <w:pPr>
        <w:pStyle w:val="JobTitle"/>
      </w:pPr>
      <w:sdt>
        <w:sdtPr>
          <w:id w:val="4806399"/>
          <w:placeholder>
            <w:docPart w:val="CEC8BED72F42416FBE6430FE047C2C46"/>
          </w:placeholder>
          <w:temporary/>
          <w:showingPlcHdr/>
        </w:sdtPr>
        <w:sdtContent>
          <w:r w:rsidR="00373467">
            <w:t>[User Interface Design Consultant]</w:t>
          </w:r>
        </w:sdtContent>
      </w:sdt>
      <w:r w:rsidR="00373467">
        <w:tab/>
      </w:r>
      <w:sdt>
        <w:sdtPr>
          <w:id w:val="275215307"/>
          <w:placeholder>
            <w:docPart w:val="73360CFFEC6B46779E855B5394555393"/>
          </w:placeholder>
          <w:showingPlcHdr/>
          <w:date>
            <w:dateFormat w:val="YYYY"/>
            <w:lid w:val="en-US"/>
            <w:storeMappedDataAs w:val="dateTime"/>
            <w:calendar w:val="gregorian"/>
          </w:date>
        </w:sdtPr>
        <w:sdtContent>
          <w:r w:rsidR="00373467">
            <w:t>[Pick the Year]</w:t>
          </w:r>
        </w:sdtContent>
      </w:sdt>
    </w:p>
    <w:sdt>
      <w:sdtPr>
        <w:id w:val="4806463"/>
        <w:placeholder>
          <w:docPart w:val="BDC13AFE37074BDBA31F1ABAB4CDA6A7"/>
        </w:placeholder>
        <w:temporary/>
        <w:showingPlcHdr/>
      </w:sdtPr>
      <w:sdtContent>
        <w:p w:rsidR="00BA6772" w:rsidRDefault="00373467">
          <w:pPr>
            <w:pStyle w:val="SpaceAfter"/>
          </w:pPr>
          <w:r>
            <w:t>[Provided content design feedback to program managers to create accessible segue between English and French versions of related content.]</w:t>
          </w:r>
        </w:p>
      </w:sdtContent>
    </w:sdt>
    <w:p w:rsidR="00BA6772" w:rsidRDefault="00373467">
      <w:pPr>
        <w:pStyle w:val="SectionHeading"/>
      </w:pPr>
      <w:r>
        <w:t>PUBLICATIONS AND PAPERS</w:t>
      </w:r>
    </w:p>
    <w:sdt>
      <w:sdtPr>
        <w:id w:val="4806471"/>
        <w:placeholder>
          <w:docPart w:val="5B83A362E9F645D3BF821D4A59606BD5"/>
        </w:placeholder>
        <w:temporary/>
        <w:showingPlcHdr/>
      </w:sdtPr>
      <w:sdtContent>
        <w:p w:rsidR="00BA6772" w:rsidRDefault="00373467">
          <w:pPr>
            <w:pStyle w:val="ItalicHeading"/>
          </w:pPr>
          <w:r>
            <w:t>[“The Cross-Cul</w:t>
          </w:r>
          <w:r>
            <w:t>tural Communication Epidemic of the 21st Century”]</w:t>
          </w:r>
        </w:p>
      </w:sdtContent>
    </w:sdt>
    <w:p w:rsidR="00BA6772" w:rsidRDefault="00BA6772">
      <w:pPr>
        <w:pStyle w:val="SpaceAfter"/>
      </w:pPr>
      <w:sdt>
        <w:sdtPr>
          <w:id w:val="4806479"/>
          <w:placeholder>
            <w:docPart w:val="D930604135BD40519A1EB4E0F921BED5"/>
          </w:placeholder>
          <w:temporary/>
          <w:showingPlcHdr/>
        </w:sdtPr>
        <w:sdtContent>
          <w:r w:rsidR="00373467">
            <w:t xml:space="preserve">[Guest speaker at the Global Communication Convention, </w:t>
          </w:r>
          <w:r w:rsidR="00373467">
            <w:rPr>
              <w:i/>
            </w:rPr>
            <w:t>Los Angeles, CA</w:t>
          </w:r>
          <w:r w:rsidR="00373467">
            <w:t>]</w:t>
          </w:r>
        </w:sdtContent>
      </w:sdt>
      <w:r w:rsidR="00373467">
        <w:tab/>
      </w:r>
      <w:sdt>
        <w:sdtPr>
          <w:id w:val="275215311"/>
          <w:placeholder>
            <w:docPart w:val="A2AB2D0CD4084A2B930C14F2362021B7"/>
          </w:placeholder>
          <w:showingPlcHdr/>
          <w:date>
            <w:dateFormat w:val="YYYY"/>
            <w:lid w:val="en-US"/>
            <w:storeMappedDataAs w:val="dateTime"/>
            <w:calendar w:val="gregorian"/>
          </w:date>
        </w:sdtPr>
        <w:sdtContent>
          <w:r w:rsidR="00373467">
            <w:t>[Pick the Year]</w:t>
          </w:r>
        </w:sdtContent>
      </w:sdt>
    </w:p>
    <w:sdt>
      <w:sdtPr>
        <w:id w:val="4806547"/>
        <w:placeholder>
          <w:docPart w:val="BDBBC94E9D4B4A61BC2E9BFA8D5E1569"/>
        </w:placeholder>
        <w:temporary/>
        <w:showingPlcHdr/>
      </w:sdtPr>
      <w:sdtContent>
        <w:p w:rsidR="00BA6772" w:rsidRDefault="00373467">
          <w:pPr>
            <w:pStyle w:val="ItalicHeading"/>
          </w:pPr>
          <w:r>
            <w:t>[“Why So Many Documents Remain Inaccessible in the Information Age”]</w:t>
          </w:r>
        </w:p>
      </w:sdtContent>
    </w:sdt>
    <w:p w:rsidR="00BA6772" w:rsidRDefault="00BA6772">
      <w:pPr>
        <w:pStyle w:val="SpaceAfter"/>
      </w:pPr>
      <w:sdt>
        <w:sdtPr>
          <w:id w:val="4806555"/>
          <w:placeholder>
            <w:docPart w:val="BCC7CC4AF2054E9AAA29A29820D13CD5"/>
          </w:placeholder>
          <w:temporary/>
          <w:showingPlcHdr/>
        </w:sdtPr>
        <w:sdtContent>
          <w:r w:rsidR="00373467">
            <w:t>[Paper presented at the Annual Meeting o</w:t>
          </w:r>
          <w:r w:rsidR="00373467">
            <w:t>f English Professors</w:t>
          </w:r>
          <w:r w:rsidR="00373467">
            <w:rPr>
              <w:i/>
            </w:rPr>
            <w:t>, New York, NY</w:t>
          </w:r>
          <w:r w:rsidR="00373467">
            <w:t>]</w:t>
          </w:r>
        </w:sdtContent>
      </w:sdt>
      <w:r w:rsidR="00373467">
        <w:tab/>
      </w:r>
      <w:sdt>
        <w:sdtPr>
          <w:id w:val="277298032"/>
          <w:placeholder>
            <w:docPart w:val="804147C9C0DB44B4A6602141F99977B7"/>
          </w:placeholder>
          <w:showingPlcHdr/>
          <w:date>
            <w:dateFormat w:val="YYYY"/>
            <w:lid w:val="en-US"/>
            <w:storeMappedDataAs w:val="dateTime"/>
            <w:calendar w:val="gregorian"/>
          </w:date>
        </w:sdtPr>
        <w:sdtContent>
          <w:r w:rsidR="00373467">
            <w:t>[Pick the Year]</w:t>
          </w:r>
        </w:sdtContent>
      </w:sdt>
    </w:p>
    <w:sdt>
      <w:sdtPr>
        <w:id w:val="4806626"/>
        <w:placeholder>
          <w:docPart w:val="7C83F908373A4026A0699459A228DE15"/>
        </w:placeholder>
        <w:temporary/>
        <w:showingPlcHdr/>
      </w:sdtPr>
      <w:sdtContent>
        <w:p w:rsidR="00BA6772" w:rsidRDefault="00373467">
          <w:pPr>
            <w:pStyle w:val="ItalicHeading"/>
          </w:pPr>
          <w:r>
            <w:t>[“The Female Betrayed and Modern Media”]</w:t>
          </w:r>
        </w:p>
      </w:sdtContent>
    </w:sdt>
    <w:p w:rsidR="00BA6772" w:rsidRDefault="00BA6772">
      <w:pPr>
        <w:pStyle w:val="SpaceAfter"/>
      </w:pPr>
      <w:sdt>
        <w:sdtPr>
          <w:id w:val="4806634"/>
          <w:placeholder>
            <w:docPart w:val="5EFB483A9D654E0082666DC27418FE61"/>
          </w:placeholder>
          <w:temporary/>
          <w:showingPlcHdr/>
        </w:sdtPr>
        <w:sdtContent>
          <w:r w:rsidR="00373467">
            <w:t xml:space="preserve">[Paper presented to the Historical Society for American Women, </w:t>
          </w:r>
          <w:r w:rsidR="00373467">
            <w:rPr>
              <w:i/>
            </w:rPr>
            <w:t>Athens, Ohio</w:t>
          </w:r>
          <w:r w:rsidR="00373467">
            <w:t>]</w:t>
          </w:r>
        </w:sdtContent>
      </w:sdt>
      <w:r w:rsidR="00373467">
        <w:tab/>
      </w:r>
      <w:sdt>
        <w:sdtPr>
          <w:id w:val="277298037"/>
          <w:placeholder>
            <w:docPart w:val="C92B8F8307584AE58DB8BB8957603FF0"/>
          </w:placeholder>
          <w:showingPlcHdr/>
          <w:date>
            <w:dateFormat w:val="YYYY"/>
            <w:lid w:val="en-US"/>
            <w:storeMappedDataAs w:val="dateTime"/>
            <w:calendar w:val="gregorian"/>
          </w:date>
        </w:sdtPr>
        <w:sdtContent>
          <w:r w:rsidR="00373467">
            <w:t>[Pick the Year]</w:t>
          </w:r>
        </w:sdtContent>
      </w:sdt>
    </w:p>
    <w:p w:rsidR="00BA6772" w:rsidRDefault="00373467">
      <w:pPr>
        <w:pStyle w:val="SectionHeading"/>
      </w:pPr>
      <w:r>
        <w:t>LANGUAGES</w:t>
      </w:r>
    </w:p>
    <w:sdt>
      <w:sdtPr>
        <w:id w:val="4806708"/>
        <w:placeholder>
          <w:docPart w:val="E7CEED6EA2B647F89019F27AF85CA7E3"/>
        </w:placeholder>
        <w:temporary/>
        <w:showingPlcHdr/>
      </w:sdtPr>
      <w:sdtContent>
        <w:p w:rsidR="00BA6772" w:rsidRDefault="00373467">
          <w:pPr>
            <w:pStyle w:val="NormalBodyText"/>
          </w:pPr>
          <w:r>
            <w:t>[English – native language]</w:t>
          </w:r>
        </w:p>
      </w:sdtContent>
    </w:sdt>
    <w:sdt>
      <w:sdtPr>
        <w:id w:val="4806716"/>
        <w:placeholder>
          <w:docPart w:val="8FBA5C5E409F41F8A15DD174FE27DACC"/>
        </w:placeholder>
        <w:temporary/>
        <w:showingPlcHdr/>
      </w:sdtPr>
      <w:sdtContent>
        <w:p w:rsidR="00BA6772" w:rsidRDefault="00373467">
          <w:pPr>
            <w:pStyle w:val="NormalBodyText"/>
          </w:pPr>
          <w:r>
            <w:t xml:space="preserve">[French – speak </w:t>
          </w:r>
          <w:r>
            <w:t>fluently and read/write with high proficiency]</w:t>
          </w:r>
        </w:p>
      </w:sdtContent>
    </w:sdt>
    <w:sdt>
      <w:sdtPr>
        <w:id w:val="4806724"/>
        <w:placeholder>
          <w:docPart w:val="514A45BB4CD84B75B4534E1A3BBA3DB4"/>
        </w:placeholder>
        <w:temporary/>
        <w:showingPlcHdr/>
      </w:sdtPr>
      <w:sdtContent>
        <w:p w:rsidR="00BA6772" w:rsidRDefault="00373467">
          <w:pPr>
            <w:pStyle w:val="SpaceAfter"/>
          </w:pPr>
          <w:r>
            <w:t>[Spanish and Italian – speak, read, and write with basic competence]</w:t>
          </w:r>
        </w:p>
      </w:sdtContent>
    </w:sdt>
    <w:p w:rsidR="00BA6772" w:rsidRDefault="00373467">
      <w:pPr>
        <w:pStyle w:val="SectionHeading"/>
      </w:pPr>
      <w:r>
        <w:t>MEMBERSHIPS</w:t>
      </w:r>
    </w:p>
    <w:sdt>
      <w:sdtPr>
        <w:id w:val="4806732"/>
        <w:placeholder>
          <w:docPart w:val="F95AD5237E5D4D4C901C45EB8CA53F55"/>
        </w:placeholder>
        <w:temporary/>
        <w:showingPlcHdr/>
      </w:sdtPr>
      <w:sdtContent>
        <w:p w:rsidR="00BA6772" w:rsidRDefault="00373467">
          <w:pPr>
            <w:pStyle w:val="NormalBodyText"/>
          </w:pPr>
          <w:r>
            <w:t>[American Society of English Honorees]</w:t>
          </w:r>
        </w:p>
      </w:sdtContent>
    </w:sdt>
    <w:sdt>
      <w:sdtPr>
        <w:id w:val="4806740"/>
        <w:placeholder>
          <w:docPart w:val="6EE885E00B694B20AADE94B44BA531A7"/>
        </w:placeholder>
        <w:temporary/>
        <w:showingPlcHdr/>
      </w:sdtPr>
      <w:sdtContent>
        <w:p w:rsidR="00BA6772" w:rsidRDefault="00373467">
          <w:pPr>
            <w:pStyle w:val="NormalBodyText"/>
          </w:pPr>
          <w:r>
            <w:t>[Western Society of Women Writers]</w:t>
          </w:r>
        </w:p>
      </w:sdtContent>
    </w:sdt>
    <w:sdt>
      <w:sdtPr>
        <w:id w:val="4806748"/>
        <w:placeholder>
          <w:docPart w:val="BA134896CB084BAF8425EDC7FF55295F"/>
        </w:placeholder>
        <w:temporary/>
        <w:showingPlcHdr/>
      </w:sdtPr>
      <w:sdtContent>
        <w:p w:rsidR="00BA6772" w:rsidRDefault="00373467">
          <w:pPr>
            <w:pStyle w:val="NormalBodyText"/>
          </w:pPr>
          <w:r>
            <w:t>[Organization of Global Communicators]</w:t>
          </w:r>
        </w:p>
      </w:sdtContent>
    </w:sdt>
    <w:sectPr w:rsidR="00BA6772" w:rsidSect="00BA6772">
      <w:headerReference w:type="default" r:id="rId9"/>
      <w:pgSz w:w="12240" w:h="15840"/>
      <w:pgMar w:top="1440" w:right="108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467" w:rsidRDefault="00373467">
      <w:pPr>
        <w:spacing w:line="240" w:lineRule="auto"/>
      </w:pPr>
      <w:r>
        <w:separator/>
      </w:r>
    </w:p>
  </w:endnote>
  <w:endnote w:type="continuationSeparator" w:id="1">
    <w:p w:rsidR="00373467" w:rsidRDefault="003734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467" w:rsidRDefault="00373467">
      <w:pPr>
        <w:spacing w:line="240" w:lineRule="auto"/>
      </w:pPr>
      <w:r>
        <w:separator/>
      </w:r>
    </w:p>
  </w:footnote>
  <w:footnote w:type="continuationSeparator" w:id="1">
    <w:p w:rsidR="00373467" w:rsidRDefault="003734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72" w:rsidRDefault="00BA6772">
    <w:pPr>
      <w:pStyle w:val="YourName"/>
    </w:pPr>
    <w:sdt>
      <w:sdtPr>
        <w:alias w:val="Author"/>
        <w:id w:val="25244219"/>
        <w:placeholder>
          <w:docPart w:val="59555FB2DC664A9182788158F30E959E"/>
        </w:placeholder>
        <w:dataBinding w:prefixMappings="xmlns:ns0='http://purl.org/dc/elements/1.1/' xmlns:ns1='http://schemas.openxmlformats.org/package/2006/metadata/core-properties' " w:xpath="/ns1:coreProperties[1]/ns0:creator[1]" w:storeItemID="{6C3C8BC8-F283-45AE-878A-BAB7291924A1}"/>
        <w:text/>
      </w:sdtPr>
      <w:sdtContent>
        <w:r w:rsidR="00B33C1B">
          <w:rPr>
            <w:lang w:val="bg-BG"/>
          </w:rPr>
          <w:t>tankov, yanislav Stoyanov - Yanis</w:t>
        </w:r>
      </w:sdtContent>
    </w:sdt>
    <w:r w:rsidR="00373467">
      <w:tab/>
      <w:t xml:space="preserve">Page </w:t>
    </w:r>
    <w:fldSimple w:instr=" PAGE   \* MERGEFORMAT ">
      <w:r w:rsidR="00B51F6F">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C2A1756"/>
    <w:lvl w:ilvl="0">
      <w:start w:val="1"/>
      <w:numFmt w:val="decimal"/>
      <w:lvlText w:val="%1."/>
      <w:lvlJc w:val="left"/>
      <w:pPr>
        <w:tabs>
          <w:tab w:val="num" w:pos="720"/>
        </w:tabs>
        <w:ind w:left="720" w:hanging="360"/>
      </w:pPr>
    </w:lvl>
  </w:abstractNum>
  <w:abstractNum w:abstractNumId="1">
    <w:nsid w:val="FFFFFF83"/>
    <w:multiLevelType w:val="singleLevel"/>
    <w:tmpl w:val="2C041764"/>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42F41A1C"/>
    <w:lvl w:ilvl="0">
      <w:start w:val="1"/>
      <w:numFmt w:val="decimal"/>
      <w:lvlText w:val="%1."/>
      <w:lvlJc w:val="left"/>
      <w:pPr>
        <w:tabs>
          <w:tab w:val="num" w:pos="360"/>
        </w:tabs>
        <w:ind w:left="360" w:hanging="360"/>
      </w:pPr>
    </w:lvl>
  </w:abstractNum>
  <w:abstractNum w:abstractNumId="3">
    <w:nsid w:val="FFFFFF89"/>
    <w:multiLevelType w:val="singleLevel"/>
    <w:tmpl w:val="AF8066E8"/>
    <w:lvl w:ilvl="0">
      <w:start w:val="1"/>
      <w:numFmt w:val="bullet"/>
      <w:lvlText w:val=""/>
      <w:lvlJc w:val="left"/>
      <w:pPr>
        <w:tabs>
          <w:tab w:val="num" w:pos="360"/>
        </w:tabs>
        <w:ind w:left="360" w:hanging="360"/>
      </w:pPr>
      <w:rPr>
        <w:rFonts w:ascii="Symbol" w:hAnsi="Symbol" w:hint="default"/>
      </w:rPr>
    </w:lvl>
  </w:abstractNum>
  <w:abstractNum w:abstractNumId="4">
    <w:nsid w:val="0D866D62"/>
    <w:multiLevelType w:val="hybridMultilevel"/>
    <w:tmpl w:val="27E627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1001"/>
  <w:defaultTabStop w:val="720"/>
  <w:hyphenationZone w:val="425"/>
  <w:drawingGridHorizontalSpacing w:val="80"/>
  <w:displayHorizontalDrawingGridEvery w:val="2"/>
  <w:characterSpacingControl w:val="doNotCompress"/>
  <w:footnotePr>
    <w:footnote w:id="0"/>
    <w:footnote w:id="1"/>
  </w:footnotePr>
  <w:endnotePr>
    <w:endnote w:id="0"/>
    <w:endnote w:id="1"/>
  </w:endnotePr>
  <w:compat>
    <w:doNotSnapToGridInCell/>
    <w:doNotWrapTextWithPunct/>
    <w:doNotUseEastAsianBreakRules/>
    <w:growAutofit/>
  </w:compat>
  <w:rsids>
    <w:rsidRoot w:val="00796285"/>
    <w:rsid w:val="001176BB"/>
    <w:rsid w:val="0017766A"/>
    <w:rsid w:val="002A6E4C"/>
    <w:rsid w:val="00373467"/>
    <w:rsid w:val="00631EA9"/>
    <w:rsid w:val="006617E4"/>
    <w:rsid w:val="00776C8A"/>
    <w:rsid w:val="00796285"/>
    <w:rsid w:val="00820675"/>
    <w:rsid w:val="009106E9"/>
    <w:rsid w:val="00960B2A"/>
    <w:rsid w:val="009F6252"/>
    <w:rsid w:val="00A3667A"/>
    <w:rsid w:val="00A97BA4"/>
    <w:rsid w:val="00B27D7F"/>
    <w:rsid w:val="00B33C1B"/>
    <w:rsid w:val="00B51F6F"/>
    <w:rsid w:val="00BA6772"/>
    <w:rsid w:val="00BE770D"/>
    <w:rsid w:val="00D87CB3"/>
    <w:rsid w:val="00FD758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unhideWhenUsed/>
    <w:qFormat/>
    <w:rsid w:val="00BA6772"/>
    <w:pPr>
      <w:spacing w:after="0" w:line="264" w:lineRule="auto"/>
    </w:pPr>
    <w:rPr>
      <w:sz w:val="16"/>
    </w:rPr>
  </w:style>
  <w:style w:type="paragraph" w:styleId="Heading1">
    <w:name w:val="heading 1"/>
    <w:basedOn w:val="Normal"/>
    <w:next w:val="Normal"/>
    <w:link w:val="Heading1Char"/>
    <w:uiPriority w:val="1"/>
    <w:semiHidden/>
    <w:unhideWhenUsed/>
    <w:qFormat/>
    <w:rsid w:val="00BA6772"/>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BA6772"/>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BA6772"/>
    <w:pPr>
      <w:ind w:left="288"/>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BA6772"/>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BA6772"/>
    <w:rPr>
      <w:caps/>
      <w:color w:val="000000" w:themeColor="text1"/>
      <w:spacing w:val="10"/>
      <w:sz w:val="16"/>
    </w:rPr>
  </w:style>
  <w:style w:type="character" w:customStyle="1" w:styleId="Heading3Char">
    <w:name w:val="Heading 3 Char"/>
    <w:basedOn w:val="DefaultParagraphFont"/>
    <w:link w:val="Heading3"/>
    <w:uiPriority w:val="1"/>
    <w:semiHidden/>
    <w:rsid w:val="00BA6772"/>
    <w:rPr>
      <w:i/>
      <w:sz w:val="16"/>
    </w:rPr>
  </w:style>
  <w:style w:type="paragraph" w:customStyle="1" w:styleId="JobTitle">
    <w:name w:val="Job Title"/>
    <w:basedOn w:val="Normal"/>
    <w:link w:val="JobTitleChar"/>
    <w:qFormat/>
    <w:rsid w:val="00BA6772"/>
    <w:pPr>
      <w:tabs>
        <w:tab w:val="left" w:pos="7560"/>
      </w:tabs>
      <w:ind w:left="288"/>
    </w:pPr>
    <w:rPr>
      <w:b/>
    </w:rPr>
  </w:style>
  <w:style w:type="character" w:customStyle="1" w:styleId="JobTitleChar">
    <w:name w:val="Job Title Char"/>
    <w:basedOn w:val="DefaultParagraphFont"/>
    <w:link w:val="JobTitle"/>
    <w:rsid w:val="00BA6772"/>
    <w:rPr>
      <w:b/>
      <w:sz w:val="16"/>
    </w:rPr>
  </w:style>
  <w:style w:type="paragraph" w:customStyle="1" w:styleId="ContactInformation">
    <w:name w:val="Contact Information"/>
    <w:basedOn w:val="Normal"/>
    <w:qFormat/>
    <w:rsid w:val="00BA6772"/>
    <w:pPr>
      <w:spacing w:after="400"/>
      <w:ind w:left="288"/>
    </w:pPr>
  </w:style>
  <w:style w:type="paragraph" w:customStyle="1" w:styleId="NormalBodyText">
    <w:name w:val="Normal Body Text"/>
    <w:basedOn w:val="Normal"/>
    <w:qFormat/>
    <w:rsid w:val="00BA6772"/>
    <w:pPr>
      <w:tabs>
        <w:tab w:val="left" w:pos="7560"/>
      </w:tabs>
      <w:ind w:left="288"/>
    </w:pPr>
  </w:style>
  <w:style w:type="paragraph" w:customStyle="1" w:styleId="AllCaps">
    <w:name w:val="All Caps"/>
    <w:basedOn w:val="Normal"/>
    <w:semiHidden/>
    <w:unhideWhenUsed/>
    <w:qFormat/>
    <w:rsid w:val="00BA6772"/>
    <w:rPr>
      <w:caps/>
      <w:spacing w:val="20"/>
      <w:sz w:val="15"/>
    </w:rPr>
  </w:style>
  <w:style w:type="paragraph" w:customStyle="1" w:styleId="Location">
    <w:name w:val="Location"/>
    <w:basedOn w:val="Normal"/>
    <w:qFormat/>
    <w:rsid w:val="00BA6772"/>
    <w:pPr>
      <w:ind w:left="288"/>
    </w:pPr>
  </w:style>
  <w:style w:type="paragraph" w:customStyle="1" w:styleId="SpaceAfter">
    <w:name w:val="Space After"/>
    <w:basedOn w:val="Normal"/>
    <w:qFormat/>
    <w:rsid w:val="00BA6772"/>
    <w:pPr>
      <w:tabs>
        <w:tab w:val="left" w:pos="7560"/>
      </w:tabs>
      <w:spacing w:after="160"/>
      <w:ind w:left="288" w:right="2880"/>
    </w:pPr>
  </w:style>
  <w:style w:type="character" w:styleId="PlaceholderText">
    <w:name w:val="Placeholder Text"/>
    <w:basedOn w:val="DefaultParagraphFont"/>
    <w:uiPriority w:val="99"/>
    <w:semiHidden/>
    <w:rsid w:val="00BA6772"/>
    <w:rPr>
      <w:color w:val="808080"/>
    </w:rPr>
  </w:style>
  <w:style w:type="paragraph" w:styleId="BalloonText">
    <w:name w:val="Balloon Text"/>
    <w:basedOn w:val="Normal"/>
    <w:link w:val="BalloonTextChar"/>
    <w:uiPriority w:val="99"/>
    <w:semiHidden/>
    <w:unhideWhenUsed/>
    <w:rsid w:val="00BA6772"/>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BA6772"/>
    <w:rPr>
      <w:rFonts w:ascii="Tahoma" w:hAnsi="Tahoma" w:cs="Tahoma"/>
      <w:sz w:val="16"/>
      <w:szCs w:val="16"/>
    </w:rPr>
  </w:style>
  <w:style w:type="paragraph" w:customStyle="1" w:styleId="YourName">
    <w:name w:val="Your Name"/>
    <w:basedOn w:val="Normal"/>
    <w:qFormat/>
    <w:rsid w:val="00BA6772"/>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BA6772"/>
    <w:pPr>
      <w:tabs>
        <w:tab w:val="left" w:pos="7560"/>
      </w:tabs>
      <w:spacing w:after="160"/>
      <w:ind w:left="288"/>
    </w:pPr>
  </w:style>
  <w:style w:type="paragraph" w:customStyle="1" w:styleId="SectionHeading">
    <w:name w:val="Section Heading"/>
    <w:basedOn w:val="Normal"/>
    <w:qFormat/>
    <w:rsid w:val="00BA6772"/>
    <w:pPr>
      <w:spacing w:before="240" w:after="40"/>
      <w:outlineLvl w:val="1"/>
    </w:pPr>
    <w:rPr>
      <w:caps/>
      <w:color w:val="000000" w:themeColor="text1"/>
      <w:spacing w:val="10"/>
    </w:rPr>
  </w:style>
  <w:style w:type="paragraph" w:customStyle="1" w:styleId="ItalicHeading">
    <w:name w:val="Italic Heading"/>
    <w:basedOn w:val="Normal"/>
    <w:qFormat/>
    <w:rsid w:val="00BA6772"/>
    <w:pPr>
      <w:ind w:left="288"/>
      <w:outlineLvl w:val="2"/>
    </w:pPr>
    <w:rPr>
      <w:i/>
    </w:rPr>
  </w:style>
  <w:style w:type="paragraph" w:styleId="Header">
    <w:name w:val="header"/>
    <w:basedOn w:val="Normal"/>
    <w:link w:val="HeaderChar"/>
    <w:uiPriority w:val="99"/>
    <w:semiHidden/>
    <w:unhideWhenUsed/>
    <w:rsid w:val="00BA677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A6772"/>
    <w:rPr>
      <w:sz w:val="16"/>
    </w:rPr>
  </w:style>
  <w:style w:type="paragraph" w:styleId="Footer">
    <w:name w:val="footer"/>
    <w:basedOn w:val="Normal"/>
    <w:link w:val="FooterChar"/>
    <w:uiPriority w:val="99"/>
    <w:semiHidden/>
    <w:unhideWhenUsed/>
    <w:rsid w:val="00BA677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A6772"/>
    <w:rPr>
      <w:sz w:val="16"/>
    </w:rPr>
  </w:style>
  <w:style w:type="character" w:styleId="Hyperlink">
    <w:name w:val="Hyperlink"/>
    <w:basedOn w:val="DefaultParagraphFont"/>
    <w:uiPriority w:val="99"/>
    <w:unhideWhenUsed/>
    <w:rsid w:val="006617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islav.tankov@intersoft.b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r\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2D446500BE4DCEA21434130DC62DAA"/>
        <w:category>
          <w:name w:val="General"/>
          <w:gallery w:val="placeholder"/>
        </w:category>
        <w:types>
          <w:type w:val="bbPlcHdr"/>
        </w:types>
        <w:behaviors>
          <w:behavior w:val="content"/>
        </w:behaviors>
        <w:guid w:val="{F00CAF51-BFC0-401A-BA52-4360E352A53F}"/>
      </w:docPartPr>
      <w:docPartBody>
        <w:p w:rsidR="00000000" w:rsidRDefault="00394DC8">
          <w:pPr>
            <w:pStyle w:val="BB2D446500BE4DCEA21434130DC62DAA"/>
          </w:pPr>
          <w:r>
            <w:t>[your name]</w:t>
          </w:r>
        </w:p>
      </w:docPartBody>
    </w:docPart>
    <w:docPart>
      <w:docPartPr>
        <w:name w:val="F4A8361D9E024E9D93861598E8FE3CED"/>
        <w:category>
          <w:name w:val="General"/>
          <w:gallery w:val="placeholder"/>
        </w:category>
        <w:types>
          <w:type w:val="bbPlcHdr"/>
        </w:types>
        <w:behaviors>
          <w:behavior w:val="content"/>
        </w:behaviors>
        <w:guid w:val="{EC667BEE-514A-4E27-8073-315DA1A8D30F}"/>
      </w:docPartPr>
      <w:docPartBody>
        <w:p w:rsidR="00000000" w:rsidRDefault="00394DC8">
          <w:pPr>
            <w:pStyle w:val="F4A8361D9E024E9D93861598E8FE3CED"/>
          </w:pPr>
          <w:r>
            <w:t>[Pick the Year]</w:t>
          </w:r>
        </w:p>
      </w:docPartBody>
    </w:docPart>
    <w:docPart>
      <w:docPartPr>
        <w:name w:val="5DB0F47BC7B5454AA5A737C56C91B790"/>
        <w:category>
          <w:name w:val="General"/>
          <w:gallery w:val="placeholder"/>
        </w:category>
        <w:types>
          <w:type w:val="bbPlcHdr"/>
        </w:types>
        <w:behaviors>
          <w:behavior w:val="content"/>
        </w:behaviors>
        <w:guid w:val="{0AD6D4A8-3041-4979-87F9-98CB83855A51}"/>
      </w:docPartPr>
      <w:docPartBody>
        <w:p w:rsidR="00000000" w:rsidRDefault="00394DC8">
          <w:pPr>
            <w:pStyle w:val="5DB0F47BC7B5454AA5A737C56C91B790"/>
          </w:pPr>
          <w:r>
            <w:t>[Start Date]</w:t>
          </w:r>
        </w:p>
      </w:docPartBody>
    </w:docPart>
    <w:docPart>
      <w:docPartPr>
        <w:name w:val="79FB2B52F28045429869CED07D77BEB3"/>
        <w:category>
          <w:name w:val="General"/>
          <w:gallery w:val="placeholder"/>
        </w:category>
        <w:types>
          <w:type w:val="bbPlcHdr"/>
        </w:types>
        <w:behaviors>
          <w:behavior w:val="content"/>
        </w:behaviors>
        <w:guid w:val="{2E234571-5413-45DD-8682-F288DE0B5B28}"/>
      </w:docPartPr>
      <w:docPartBody>
        <w:p w:rsidR="00000000" w:rsidRDefault="00394DC8">
          <w:pPr>
            <w:pStyle w:val="79FB2B52F28045429869CED07D77BEB3"/>
          </w:pPr>
          <w:r>
            <w:t>[End Date]</w:t>
          </w:r>
        </w:p>
      </w:docPartBody>
    </w:docPart>
    <w:docPart>
      <w:docPartPr>
        <w:name w:val="C8440994E557452A803F5038CD994C68"/>
        <w:category>
          <w:name w:val="General"/>
          <w:gallery w:val="placeholder"/>
        </w:category>
        <w:types>
          <w:type w:val="bbPlcHdr"/>
        </w:types>
        <w:behaviors>
          <w:behavior w:val="content"/>
        </w:behaviors>
        <w:guid w:val="{EA799E0E-F9E9-4C50-9ADA-BE4B9D0E3950}"/>
      </w:docPartPr>
      <w:docPartBody>
        <w:p w:rsidR="00000000" w:rsidRDefault="00394DC8">
          <w:pPr>
            <w:pStyle w:val="C8440994E557452A803F5038CD994C68"/>
          </w:pPr>
          <w:r>
            <w:t>[Start Date]</w:t>
          </w:r>
        </w:p>
      </w:docPartBody>
    </w:docPart>
    <w:docPart>
      <w:docPartPr>
        <w:name w:val="C47F2BBE8E644329B1BD078AD957098B"/>
        <w:category>
          <w:name w:val="General"/>
          <w:gallery w:val="placeholder"/>
        </w:category>
        <w:types>
          <w:type w:val="bbPlcHdr"/>
        </w:types>
        <w:behaviors>
          <w:behavior w:val="content"/>
        </w:behaviors>
        <w:guid w:val="{BDC3579D-ED38-4816-9355-8CB5D8627AD4}"/>
      </w:docPartPr>
      <w:docPartBody>
        <w:p w:rsidR="00000000" w:rsidRDefault="00394DC8">
          <w:pPr>
            <w:pStyle w:val="C47F2BBE8E644329B1BD078AD957098B"/>
          </w:pPr>
          <w:r>
            <w:t>[End Date]</w:t>
          </w:r>
        </w:p>
      </w:docPartBody>
    </w:docPart>
    <w:docPart>
      <w:docPartPr>
        <w:name w:val="24BD0E9F87D243B88001585CD0C9388A"/>
        <w:category>
          <w:name w:val="General"/>
          <w:gallery w:val="placeholder"/>
        </w:category>
        <w:types>
          <w:type w:val="bbPlcHdr"/>
        </w:types>
        <w:behaviors>
          <w:behavior w:val="content"/>
        </w:behaviors>
        <w:guid w:val="{9FE11887-70F3-4E3F-B241-F0B3B90C8051}"/>
      </w:docPartPr>
      <w:docPartBody>
        <w:p w:rsidR="00000000" w:rsidRDefault="00394DC8">
          <w:pPr>
            <w:pStyle w:val="24BD0E9F87D243B88001585CD0C9388A"/>
          </w:pPr>
          <w:r>
            <w:t xml:space="preserve">[Start </w:t>
          </w:r>
          <w:r>
            <w:t>Date]</w:t>
          </w:r>
        </w:p>
      </w:docPartBody>
    </w:docPart>
    <w:docPart>
      <w:docPartPr>
        <w:name w:val="6AF1C0912D85417391D8B157C2B01B7E"/>
        <w:category>
          <w:name w:val="General"/>
          <w:gallery w:val="placeholder"/>
        </w:category>
        <w:types>
          <w:type w:val="bbPlcHdr"/>
        </w:types>
        <w:behaviors>
          <w:behavior w:val="content"/>
        </w:behaviors>
        <w:guid w:val="{46BE1798-5451-468E-A2A6-862A118645E6}"/>
      </w:docPartPr>
      <w:docPartBody>
        <w:p w:rsidR="00000000" w:rsidRDefault="00394DC8">
          <w:pPr>
            <w:pStyle w:val="6AF1C0912D85417391D8B157C2B01B7E"/>
          </w:pPr>
          <w:r>
            <w:t>[End Date]</w:t>
          </w:r>
        </w:p>
      </w:docPartBody>
    </w:docPart>
    <w:docPart>
      <w:docPartPr>
        <w:name w:val="5986F5E05089499685FD5705283FE7A6"/>
        <w:category>
          <w:name w:val="General"/>
          <w:gallery w:val="placeholder"/>
        </w:category>
        <w:types>
          <w:type w:val="bbPlcHdr"/>
        </w:types>
        <w:behaviors>
          <w:behavior w:val="content"/>
        </w:behaviors>
        <w:guid w:val="{6DD35A38-2E5D-4BF7-B72B-3E0419F53FC4}"/>
      </w:docPartPr>
      <w:docPartBody>
        <w:p w:rsidR="00000000" w:rsidRDefault="00394DC8">
          <w:pPr>
            <w:pStyle w:val="5986F5E05089499685FD5705283FE7A6"/>
          </w:pPr>
          <w:r>
            <w:t>[Start Date]</w:t>
          </w:r>
        </w:p>
      </w:docPartBody>
    </w:docPart>
    <w:docPart>
      <w:docPartPr>
        <w:name w:val="03402FF8D9D24A54A899FFBF4F3AA3AF"/>
        <w:category>
          <w:name w:val="General"/>
          <w:gallery w:val="placeholder"/>
        </w:category>
        <w:types>
          <w:type w:val="bbPlcHdr"/>
        </w:types>
        <w:behaviors>
          <w:behavior w:val="content"/>
        </w:behaviors>
        <w:guid w:val="{9851BA5B-E12F-4D87-8BE7-543141E45C25}"/>
      </w:docPartPr>
      <w:docPartBody>
        <w:p w:rsidR="00000000" w:rsidRDefault="00394DC8">
          <w:pPr>
            <w:pStyle w:val="03402FF8D9D24A54A899FFBF4F3AA3AF"/>
          </w:pPr>
          <w:r>
            <w:t>[End Date]</w:t>
          </w:r>
        </w:p>
      </w:docPartBody>
    </w:docPart>
    <w:docPart>
      <w:docPartPr>
        <w:name w:val="61918F5888A04007AA7A0B3E70F2B426"/>
        <w:category>
          <w:name w:val="General"/>
          <w:gallery w:val="placeholder"/>
        </w:category>
        <w:types>
          <w:type w:val="bbPlcHdr"/>
        </w:types>
        <w:behaviors>
          <w:behavior w:val="content"/>
        </w:behaviors>
        <w:guid w:val="{F79C0796-6F09-4BB6-B63B-48CA680AFB12}"/>
      </w:docPartPr>
      <w:docPartBody>
        <w:p w:rsidR="00000000" w:rsidRDefault="00394DC8">
          <w:pPr>
            <w:pStyle w:val="61918F5888A04007AA7A0B3E70F2B426"/>
          </w:pPr>
          <w:r>
            <w:t>[Start Date]</w:t>
          </w:r>
        </w:p>
      </w:docPartBody>
    </w:docPart>
    <w:docPart>
      <w:docPartPr>
        <w:name w:val="CE3F6698FA0F4C6F9265708A6A3AEF52"/>
        <w:category>
          <w:name w:val="General"/>
          <w:gallery w:val="placeholder"/>
        </w:category>
        <w:types>
          <w:type w:val="bbPlcHdr"/>
        </w:types>
        <w:behaviors>
          <w:behavior w:val="content"/>
        </w:behaviors>
        <w:guid w:val="{4927A93D-6674-4953-92D7-5C2A70916689}"/>
      </w:docPartPr>
      <w:docPartBody>
        <w:p w:rsidR="00000000" w:rsidRDefault="00394DC8">
          <w:pPr>
            <w:pStyle w:val="CE3F6698FA0F4C6F9265708A6A3AEF52"/>
          </w:pPr>
          <w:r>
            <w:t>[End Date]</w:t>
          </w:r>
        </w:p>
      </w:docPartBody>
    </w:docPart>
    <w:docPart>
      <w:docPartPr>
        <w:name w:val="859382DCF7B54A118F8C98FC2F22BDC8"/>
        <w:category>
          <w:name w:val="General"/>
          <w:gallery w:val="placeholder"/>
        </w:category>
        <w:types>
          <w:type w:val="bbPlcHdr"/>
        </w:types>
        <w:behaviors>
          <w:behavior w:val="content"/>
        </w:behaviors>
        <w:guid w:val="{A7CA51C7-F03F-4E31-A1D8-FAC3608FA90A}"/>
      </w:docPartPr>
      <w:docPartBody>
        <w:p w:rsidR="00000000" w:rsidRDefault="00394DC8">
          <w:pPr>
            <w:pStyle w:val="859382DCF7B54A118F8C98FC2F22BDC8"/>
          </w:pPr>
          <w:r>
            <w:t>[Compile reports, including statistical and market trends, to track the grow</w:t>
          </w:r>
          <w:r>
            <w:t>th of online shipping sales versus the primary offline practices.]</w:t>
          </w:r>
        </w:p>
      </w:docPartBody>
    </w:docPart>
    <w:docPart>
      <w:docPartPr>
        <w:name w:val="131AFAF30CC5494799594595A82ECC26"/>
        <w:category>
          <w:name w:val="General"/>
          <w:gallery w:val="placeholder"/>
        </w:category>
        <w:types>
          <w:type w:val="bbPlcHdr"/>
        </w:types>
        <w:behaviors>
          <w:behavior w:val="content"/>
        </w:behaviors>
        <w:guid w:val="{C537FF4D-95DE-46A3-9B75-B009285359EC}"/>
      </w:docPartPr>
      <w:docPartBody>
        <w:p w:rsidR="00000000" w:rsidRDefault="00394DC8">
          <w:pPr>
            <w:pStyle w:val="131AFAF30CC5494799594595A82ECC26"/>
          </w:pPr>
          <w:r>
            <w:t>[Fabrikam, Inc., Raleigh, NC]</w:t>
          </w:r>
        </w:p>
      </w:docPartBody>
    </w:docPart>
    <w:docPart>
      <w:docPartPr>
        <w:name w:val="76C0C86B787949CFBB3B8E6F8D8A608E"/>
        <w:category>
          <w:name w:val="General"/>
          <w:gallery w:val="placeholder"/>
        </w:category>
        <w:types>
          <w:type w:val="bbPlcHdr"/>
        </w:types>
        <w:behaviors>
          <w:behavior w:val="content"/>
        </w:behaviors>
        <w:guid w:val="{EF2A6CC1-5EA6-49EF-A1DB-B96FAA398EBB}"/>
      </w:docPartPr>
      <w:docPartBody>
        <w:p w:rsidR="00000000" w:rsidRDefault="00394DC8">
          <w:pPr>
            <w:pStyle w:val="76C0C86B787949CFBB3B8E6F8D8A608E"/>
          </w:pPr>
          <w:r>
            <w:t>[Language Consultant]</w:t>
          </w:r>
        </w:p>
      </w:docPartBody>
    </w:docPart>
    <w:docPart>
      <w:docPartPr>
        <w:name w:val="CFB484CE95334BA994BEED448E6C700A"/>
        <w:category>
          <w:name w:val="General"/>
          <w:gallery w:val="placeholder"/>
        </w:category>
        <w:types>
          <w:type w:val="bbPlcHdr"/>
        </w:types>
        <w:behaviors>
          <w:behavior w:val="content"/>
        </w:behaviors>
        <w:guid w:val="{7ACD2604-EB1B-4BC9-9E6F-B645E42401EA}"/>
      </w:docPartPr>
      <w:docPartBody>
        <w:p w:rsidR="00000000" w:rsidRDefault="00394DC8">
          <w:pPr>
            <w:pStyle w:val="CFB484CE95334BA994BEED448E6C700A"/>
          </w:pPr>
          <w:r>
            <w:t>[Pick the Year</w:t>
          </w:r>
        </w:p>
      </w:docPartBody>
    </w:docPart>
    <w:docPart>
      <w:docPartPr>
        <w:name w:val="2848D392E40F4205AE150B598A766767"/>
        <w:category>
          <w:name w:val="General"/>
          <w:gallery w:val="placeholder"/>
        </w:category>
        <w:types>
          <w:type w:val="bbPlcHdr"/>
        </w:types>
        <w:behaviors>
          <w:behavior w:val="content"/>
        </w:behaviors>
        <w:guid w:val="{B082BB0E-FC52-4D10-9CAF-19810FFCA971}"/>
      </w:docPartPr>
      <w:docPartBody>
        <w:p w:rsidR="00000000" w:rsidRDefault="00394DC8">
          <w:pPr>
            <w:pStyle w:val="2848D392E40F4205AE150B598A766767"/>
          </w:pPr>
          <w:r>
            <w:t>[Translated American-English external Web site content to French.]</w:t>
          </w:r>
        </w:p>
      </w:docPartBody>
    </w:docPart>
    <w:docPart>
      <w:docPartPr>
        <w:name w:val="B8D10912DB05459DB73CED5BF1B74A01"/>
        <w:category>
          <w:name w:val="General"/>
          <w:gallery w:val="placeholder"/>
        </w:category>
        <w:types>
          <w:type w:val="bbPlcHdr"/>
        </w:types>
        <w:behaviors>
          <w:behavior w:val="content"/>
        </w:behaviors>
        <w:guid w:val="{43F9AFCE-DC09-4C4A-B25D-A481F36ECEDF}"/>
      </w:docPartPr>
      <w:docPartBody>
        <w:p w:rsidR="00000000" w:rsidRDefault="00394DC8">
          <w:pPr>
            <w:pStyle w:val="B8D10912DB05459DB73CED5BF1B74A01"/>
          </w:pPr>
          <w:r>
            <w:t>[Trey Research, Raleigh, NC]</w:t>
          </w:r>
        </w:p>
      </w:docPartBody>
    </w:docPart>
    <w:docPart>
      <w:docPartPr>
        <w:name w:val="CEC8BED72F42416FBE6430FE047C2C46"/>
        <w:category>
          <w:name w:val="General"/>
          <w:gallery w:val="placeholder"/>
        </w:category>
        <w:types>
          <w:type w:val="bbPlcHdr"/>
        </w:types>
        <w:behaviors>
          <w:behavior w:val="content"/>
        </w:behaviors>
        <w:guid w:val="{F31FA176-5691-486D-8569-0FE08DB17722}"/>
      </w:docPartPr>
      <w:docPartBody>
        <w:p w:rsidR="00000000" w:rsidRDefault="00394DC8">
          <w:pPr>
            <w:pStyle w:val="CEC8BED72F42416FBE6430FE047C2C46"/>
          </w:pPr>
          <w:r>
            <w:t>[User Interface Design Co</w:t>
          </w:r>
          <w:r>
            <w:t>nsultant]</w:t>
          </w:r>
        </w:p>
      </w:docPartBody>
    </w:docPart>
    <w:docPart>
      <w:docPartPr>
        <w:name w:val="73360CFFEC6B46779E855B5394555393"/>
        <w:category>
          <w:name w:val="General"/>
          <w:gallery w:val="placeholder"/>
        </w:category>
        <w:types>
          <w:type w:val="bbPlcHdr"/>
        </w:types>
        <w:behaviors>
          <w:behavior w:val="content"/>
        </w:behaviors>
        <w:guid w:val="{E463A9C9-9FC7-4488-A876-83D99D516656}"/>
      </w:docPartPr>
      <w:docPartBody>
        <w:p w:rsidR="00000000" w:rsidRDefault="00394DC8">
          <w:pPr>
            <w:pStyle w:val="73360CFFEC6B46779E855B5394555393"/>
          </w:pPr>
          <w:r>
            <w:t>[Pick the Year]</w:t>
          </w:r>
        </w:p>
      </w:docPartBody>
    </w:docPart>
    <w:docPart>
      <w:docPartPr>
        <w:name w:val="BDC13AFE37074BDBA31F1ABAB4CDA6A7"/>
        <w:category>
          <w:name w:val="General"/>
          <w:gallery w:val="placeholder"/>
        </w:category>
        <w:types>
          <w:type w:val="bbPlcHdr"/>
        </w:types>
        <w:behaviors>
          <w:behavior w:val="content"/>
        </w:behaviors>
        <w:guid w:val="{EB744E25-5586-49B8-A562-5F97AA7F4B5B}"/>
      </w:docPartPr>
      <w:docPartBody>
        <w:p w:rsidR="00000000" w:rsidRDefault="00394DC8">
          <w:pPr>
            <w:pStyle w:val="BDC13AFE37074BDBA31F1ABAB4CDA6A7"/>
          </w:pPr>
          <w:r>
            <w:t>[Provided content design feedback to program managers to create accessible segue between English and French versions of related content.]</w:t>
          </w:r>
        </w:p>
      </w:docPartBody>
    </w:docPart>
    <w:docPart>
      <w:docPartPr>
        <w:name w:val="5B83A362E9F645D3BF821D4A59606BD5"/>
        <w:category>
          <w:name w:val="General"/>
          <w:gallery w:val="placeholder"/>
        </w:category>
        <w:types>
          <w:type w:val="bbPlcHdr"/>
        </w:types>
        <w:behaviors>
          <w:behavior w:val="content"/>
        </w:behaviors>
        <w:guid w:val="{2B6E82E6-13CB-4C3E-B616-692FC24E8719}"/>
      </w:docPartPr>
      <w:docPartBody>
        <w:p w:rsidR="00000000" w:rsidRDefault="00394DC8">
          <w:pPr>
            <w:pStyle w:val="5B83A362E9F645D3BF821D4A59606BD5"/>
          </w:pPr>
          <w:r>
            <w:t>[“The Cross-Cultural Communication Epidemic of the 21st Century”]</w:t>
          </w:r>
        </w:p>
      </w:docPartBody>
    </w:docPart>
    <w:docPart>
      <w:docPartPr>
        <w:name w:val="D930604135BD40519A1EB4E0F921BED5"/>
        <w:category>
          <w:name w:val="General"/>
          <w:gallery w:val="placeholder"/>
        </w:category>
        <w:types>
          <w:type w:val="bbPlcHdr"/>
        </w:types>
        <w:behaviors>
          <w:behavior w:val="content"/>
        </w:behaviors>
        <w:guid w:val="{109CEFD2-B623-4477-A4C7-8935BDE03A43}"/>
      </w:docPartPr>
      <w:docPartBody>
        <w:p w:rsidR="00000000" w:rsidRDefault="00394DC8">
          <w:pPr>
            <w:pStyle w:val="D930604135BD40519A1EB4E0F921BED5"/>
          </w:pPr>
          <w:r>
            <w:t>[Guest speaker at the Glob</w:t>
          </w:r>
          <w:r>
            <w:t xml:space="preserve">al Communication Convention, </w:t>
          </w:r>
          <w:r>
            <w:rPr>
              <w:i/>
            </w:rPr>
            <w:t>Los Angeles, CA</w:t>
          </w:r>
          <w:r>
            <w:t>]</w:t>
          </w:r>
        </w:p>
      </w:docPartBody>
    </w:docPart>
    <w:docPart>
      <w:docPartPr>
        <w:name w:val="A2AB2D0CD4084A2B930C14F2362021B7"/>
        <w:category>
          <w:name w:val="General"/>
          <w:gallery w:val="placeholder"/>
        </w:category>
        <w:types>
          <w:type w:val="bbPlcHdr"/>
        </w:types>
        <w:behaviors>
          <w:behavior w:val="content"/>
        </w:behaviors>
        <w:guid w:val="{13647D68-C0AD-4454-AB82-9AC56C050B17}"/>
      </w:docPartPr>
      <w:docPartBody>
        <w:p w:rsidR="00000000" w:rsidRDefault="00394DC8">
          <w:pPr>
            <w:pStyle w:val="A2AB2D0CD4084A2B930C14F2362021B7"/>
          </w:pPr>
          <w:r>
            <w:t>[Pick the Year]</w:t>
          </w:r>
        </w:p>
      </w:docPartBody>
    </w:docPart>
    <w:docPart>
      <w:docPartPr>
        <w:name w:val="BDBBC94E9D4B4A61BC2E9BFA8D5E1569"/>
        <w:category>
          <w:name w:val="General"/>
          <w:gallery w:val="placeholder"/>
        </w:category>
        <w:types>
          <w:type w:val="bbPlcHdr"/>
        </w:types>
        <w:behaviors>
          <w:behavior w:val="content"/>
        </w:behaviors>
        <w:guid w:val="{EB8E4B53-169E-44C3-BFBE-D78B465DC0EF}"/>
      </w:docPartPr>
      <w:docPartBody>
        <w:p w:rsidR="00000000" w:rsidRDefault="00394DC8">
          <w:pPr>
            <w:pStyle w:val="BDBBC94E9D4B4A61BC2E9BFA8D5E1569"/>
          </w:pPr>
          <w:r>
            <w:t>[“Why So Many Documents Remain Inaccessible in the Information Age”]</w:t>
          </w:r>
        </w:p>
      </w:docPartBody>
    </w:docPart>
    <w:docPart>
      <w:docPartPr>
        <w:name w:val="BCC7CC4AF2054E9AAA29A29820D13CD5"/>
        <w:category>
          <w:name w:val="General"/>
          <w:gallery w:val="placeholder"/>
        </w:category>
        <w:types>
          <w:type w:val="bbPlcHdr"/>
        </w:types>
        <w:behaviors>
          <w:behavior w:val="content"/>
        </w:behaviors>
        <w:guid w:val="{13EEDE6B-BBA4-4E1B-B251-B65468062EBA}"/>
      </w:docPartPr>
      <w:docPartBody>
        <w:p w:rsidR="00000000" w:rsidRDefault="00394DC8">
          <w:pPr>
            <w:pStyle w:val="BCC7CC4AF2054E9AAA29A29820D13CD5"/>
          </w:pPr>
          <w:r>
            <w:t>[Paper presented at the Annual Meeting of English Professors</w:t>
          </w:r>
          <w:r>
            <w:rPr>
              <w:i/>
            </w:rPr>
            <w:t>, New York, NY</w:t>
          </w:r>
          <w:r>
            <w:t>]</w:t>
          </w:r>
        </w:p>
      </w:docPartBody>
    </w:docPart>
    <w:docPart>
      <w:docPartPr>
        <w:name w:val="804147C9C0DB44B4A6602141F99977B7"/>
        <w:category>
          <w:name w:val="General"/>
          <w:gallery w:val="placeholder"/>
        </w:category>
        <w:types>
          <w:type w:val="bbPlcHdr"/>
        </w:types>
        <w:behaviors>
          <w:behavior w:val="content"/>
        </w:behaviors>
        <w:guid w:val="{D298AEFA-CBD4-419F-9E7C-3AB7B002228C}"/>
      </w:docPartPr>
      <w:docPartBody>
        <w:p w:rsidR="00000000" w:rsidRDefault="00394DC8">
          <w:pPr>
            <w:pStyle w:val="804147C9C0DB44B4A6602141F99977B7"/>
          </w:pPr>
          <w:r>
            <w:t>[Pick the Year]</w:t>
          </w:r>
        </w:p>
      </w:docPartBody>
    </w:docPart>
    <w:docPart>
      <w:docPartPr>
        <w:name w:val="7C83F908373A4026A0699459A228DE15"/>
        <w:category>
          <w:name w:val="General"/>
          <w:gallery w:val="placeholder"/>
        </w:category>
        <w:types>
          <w:type w:val="bbPlcHdr"/>
        </w:types>
        <w:behaviors>
          <w:behavior w:val="content"/>
        </w:behaviors>
        <w:guid w:val="{6986CE72-2173-4AD5-9BC1-6ABECA5D37C4}"/>
      </w:docPartPr>
      <w:docPartBody>
        <w:p w:rsidR="00000000" w:rsidRDefault="00394DC8">
          <w:pPr>
            <w:pStyle w:val="7C83F908373A4026A0699459A228DE15"/>
          </w:pPr>
          <w:r>
            <w:t xml:space="preserve">[“The Female Betrayed and Modern </w:t>
          </w:r>
          <w:r>
            <w:t>Media”]</w:t>
          </w:r>
        </w:p>
      </w:docPartBody>
    </w:docPart>
    <w:docPart>
      <w:docPartPr>
        <w:name w:val="5EFB483A9D654E0082666DC27418FE61"/>
        <w:category>
          <w:name w:val="General"/>
          <w:gallery w:val="placeholder"/>
        </w:category>
        <w:types>
          <w:type w:val="bbPlcHdr"/>
        </w:types>
        <w:behaviors>
          <w:behavior w:val="content"/>
        </w:behaviors>
        <w:guid w:val="{96F0A5D0-6D3B-4B3F-90D1-5759322D7526}"/>
      </w:docPartPr>
      <w:docPartBody>
        <w:p w:rsidR="00000000" w:rsidRDefault="00394DC8">
          <w:pPr>
            <w:pStyle w:val="5EFB483A9D654E0082666DC27418FE61"/>
          </w:pPr>
          <w:r>
            <w:t xml:space="preserve">[Paper presented to the Historical Society for American Women, </w:t>
          </w:r>
          <w:r>
            <w:rPr>
              <w:i/>
            </w:rPr>
            <w:t>Athens, Ohio</w:t>
          </w:r>
          <w:r>
            <w:t>]</w:t>
          </w:r>
        </w:p>
      </w:docPartBody>
    </w:docPart>
    <w:docPart>
      <w:docPartPr>
        <w:name w:val="C92B8F8307584AE58DB8BB8957603FF0"/>
        <w:category>
          <w:name w:val="General"/>
          <w:gallery w:val="placeholder"/>
        </w:category>
        <w:types>
          <w:type w:val="bbPlcHdr"/>
        </w:types>
        <w:behaviors>
          <w:behavior w:val="content"/>
        </w:behaviors>
        <w:guid w:val="{0189CF4D-EA9E-44F4-A617-7AEBB8222669}"/>
      </w:docPartPr>
      <w:docPartBody>
        <w:p w:rsidR="00000000" w:rsidRDefault="00394DC8">
          <w:pPr>
            <w:pStyle w:val="C92B8F8307584AE58DB8BB8957603FF0"/>
          </w:pPr>
          <w:r>
            <w:t>[Pick the Year]</w:t>
          </w:r>
        </w:p>
      </w:docPartBody>
    </w:docPart>
    <w:docPart>
      <w:docPartPr>
        <w:name w:val="E7CEED6EA2B647F89019F27AF85CA7E3"/>
        <w:category>
          <w:name w:val="General"/>
          <w:gallery w:val="placeholder"/>
        </w:category>
        <w:types>
          <w:type w:val="bbPlcHdr"/>
        </w:types>
        <w:behaviors>
          <w:behavior w:val="content"/>
        </w:behaviors>
        <w:guid w:val="{87C3FEFE-C751-4075-9340-B4239BDE3227}"/>
      </w:docPartPr>
      <w:docPartBody>
        <w:p w:rsidR="00000000" w:rsidRDefault="00394DC8">
          <w:pPr>
            <w:pStyle w:val="E7CEED6EA2B647F89019F27AF85CA7E3"/>
          </w:pPr>
          <w:r>
            <w:t>[English – native language]</w:t>
          </w:r>
        </w:p>
      </w:docPartBody>
    </w:docPart>
    <w:docPart>
      <w:docPartPr>
        <w:name w:val="8FBA5C5E409F41F8A15DD174FE27DACC"/>
        <w:category>
          <w:name w:val="General"/>
          <w:gallery w:val="placeholder"/>
        </w:category>
        <w:types>
          <w:type w:val="bbPlcHdr"/>
        </w:types>
        <w:behaviors>
          <w:behavior w:val="content"/>
        </w:behaviors>
        <w:guid w:val="{793E1016-0E65-4CBC-984C-16ED1D5FB80B}"/>
      </w:docPartPr>
      <w:docPartBody>
        <w:p w:rsidR="00000000" w:rsidRDefault="00394DC8">
          <w:pPr>
            <w:pStyle w:val="8FBA5C5E409F41F8A15DD174FE27DACC"/>
          </w:pPr>
          <w:r>
            <w:t>[French – speak fluently and read/write with high proficiency]</w:t>
          </w:r>
        </w:p>
      </w:docPartBody>
    </w:docPart>
    <w:docPart>
      <w:docPartPr>
        <w:name w:val="514A45BB4CD84B75B4534E1A3BBA3DB4"/>
        <w:category>
          <w:name w:val="General"/>
          <w:gallery w:val="placeholder"/>
        </w:category>
        <w:types>
          <w:type w:val="bbPlcHdr"/>
        </w:types>
        <w:behaviors>
          <w:behavior w:val="content"/>
        </w:behaviors>
        <w:guid w:val="{9A2238DD-37E1-4886-98B0-C124BA2D97F9}"/>
      </w:docPartPr>
      <w:docPartBody>
        <w:p w:rsidR="00000000" w:rsidRDefault="00394DC8">
          <w:pPr>
            <w:pStyle w:val="514A45BB4CD84B75B4534E1A3BBA3DB4"/>
          </w:pPr>
          <w:r>
            <w:t xml:space="preserve">[Spanish and Italian – speak, read, and write with basic </w:t>
          </w:r>
          <w:r>
            <w:t>competence]</w:t>
          </w:r>
        </w:p>
      </w:docPartBody>
    </w:docPart>
    <w:docPart>
      <w:docPartPr>
        <w:name w:val="F95AD5237E5D4D4C901C45EB8CA53F55"/>
        <w:category>
          <w:name w:val="General"/>
          <w:gallery w:val="placeholder"/>
        </w:category>
        <w:types>
          <w:type w:val="bbPlcHdr"/>
        </w:types>
        <w:behaviors>
          <w:behavior w:val="content"/>
        </w:behaviors>
        <w:guid w:val="{B45B44AE-A395-43D2-8825-B32E4D2F6EEB}"/>
      </w:docPartPr>
      <w:docPartBody>
        <w:p w:rsidR="00000000" w:rsidRDefault="00394DC8">
          <w:pPr>
            <w:pStyle w:val="F95AD5237E5D4D4C901C45EB8CA53F55"/>
          </w:pPr>
          <w:r>
            <w:t>[American Society of English Honorees]</w:t>
          </w:r>
        </w:p>
      </w:docPartBody>
    </w:docPart>
    <w:docPart>
      <w:docPartPr>
        <w:name w:val="6EE885E00B694B20AADE94B44BA531A7"/>
        <w:category>
          <w:name w:val="General"/>
          <w:gallery w:val="placeholder"/>
        </w:category>
        <w:types>
          <w:type w:val="bbPlcHdr"/>
        </w:types>
        <w:behaviors>
          <w:behavior w:val="content"/>
        </w:behaviors>
        <w:guid w:val="{63F77BA7-72D0-4590-98EC-BAED448C7243}"/>
      </w:docPartPr>
      <w:docPartBody>
        <w:p w:rsidR="00000000" w:rsidRDefault="00394DC8">
          <w:pPr>
            <w:pStyle w:val="6EE885E00B694B20AADE94B44BA531A7"/>
          </w:pPr>
          <w:r>
            <w:t>[Western Society of Women Writers]</w:t>
          </w:r>
        </w:p>
      </w:docPartBody>
    </w:docPart>
    <w:docPart>
      <w:docPartPr>
        <w:name w:val="BA134896CB084BAF8425EDC7FF55295F"/>
        <w:category>
          <w:name w:val="General"/>
          <w:gallery w:val="placeholder"/>
        </w:category>
        <w:types>
          <w:type w:val="bbPlcHdr"/>
        </w:types>
        <w:behaviors>
          <w:behavior w:val="content"/>
        </w:behaviors>
        <w:guid w:val="{6DBAB103-D614-40AF-A618-34BE413F7381}"/>
      </w:docPartPr>
      <w:docPartBody>
        <w:p w:rsidR="00000000" w:rsidRDefault="00394DC8">
          <w:pPr>
            <w:pStyle w:val="BA134896CB084BAF8425EDC7FF55295F"/>
          </w:pPr>
          <w:r>
            <w:t>[Organization of Global Communicators]</w:t>
          </w:r>
        </w:p>
      </w:docPartBody>
    </w:docPart>
    <w:docPart>
      <w:docPartPr>
        <w:name w:val="59555FB2DC664A9182788158F30E959E"/>
        <w:category>
          <w:name w:val="General"/>
          <w:gallery w:val="placeholder"/>
        </w:category>
        <w:types>
          <w:type w:val="bbPlcHdr"/>
        </w:types>
        <w:behaviors>
          <w:behavior w:val="content"/>
        </w:behaviors>
        <w:guid w:val="{1BA28040-FD8D-41C4-886E-0DA6DBB640F9}"/>
      </w:docPartPr>
      <w:docPartBody>
        <w:p w:rsidR="00000000" w:rsidRDefault="00394DC8">
          <w:pPr>
            <w:pStyle w:val="59555FB2DC664A9182788158F30E959E"/>
          </w:pPr>
          <w:r>
            <w:rPr>
              <w:rStyle w:val="PlaceholderText"/>
            </w:rPr>
            <w:t>[Your Name]</w:t>
          </w:r>
        </w:p>
      </w:docPartBody>
    </w:docPart>
    <w:docPart>
      <w:docPartPr>
        <w:name w:val="A6AE8810DC4E42BCB82E39AB6EFD12CB"/>
        <w:category>
          <w:name w:val="General"/>
          <w:gallery w:val="placeholder"/>
        </w:category>
        <w:types>
          <w:type w:val="bbPlcHdr"/>
        </w:types>
        <w:behaviors>
          <w:behavior w:val="content"/>
        </w:behaviors>
        <w:guid w:val="{F084651C-027B-4E32-A44D-A586764F531C}"/>
      </w:docPartPr>
      <w:docPartBody>
        <w:p w:rsidR="00000000" w:rsidRDefault="00DA5396" w:rsidP="00DA5396">
          <w:pPr>
            <w:pStyle w:val="A6AE8810DC4E42BCB82E39AB6EFD12CB"/>
          </w:pPr>
          <w:r>
            <w:t>[Pick the Year]</w:t>
          </w:r>
        </w:p>
      </w:docPartBody>
    </w:docPart>
    <w:docPart>
      <w:docPartPr>
        <w:name w:val="F07D8F99F5A44F3798FD777015E46823"/>
        <w:category>
          <w:name w:val="General"/>
          <w:gallery w:val="placeholder"/>
        </w:category>
        <w:types>
          <w:type w:val="bbPlcHdr"/>
        </w:types>
        <w:behaviors>
          <w:behavior w:val="content"/>
        </w:behaviors>
        <w:guid w:val="{1D87E088-A36A-4C1A-89B1-607FEEFAA999}"/>
      </w:docPartPr>
      <w:docPartBody>
        <w:p w:rsidR="00000000" w:rsidRDefault="00DA5396" w:rsidP="00DA5396">
          <w:pPr>
            <w:pStyle w:val="F07D8F99F5A44F3798FD777015E46823"/>
          </w:pPr>
          <w:r>
            <w:t>[Start Date]</w:t>
          </w:r>
        </w:p>
      </w:docPartBody>
    </w:docPart>
    <w:docPart>
      <w:docPartPr>
        <w:name w:val="3DFCDFC9D40E432AB96BD504C5F4B935"/>
        <w:category>
          <w:name w:val="General"/>
          <w:gallery w:val="placeholder"/>
        </w:category>
        <w:types>
          <w:type w:val="bbPlcHdr"/>
        </w:types>
        <w:behaviors>
          <w:behavior w:val="content"/>
        </w:behaviors>
        <w:guid w:val="{5C2EF3C0-3559-4175-B762-E3F6D20C9AF2}"/>
      </w:docPartPr>
      <w:docPartBody>
        <w:p w:rsidR="00000000" w:rsidRDefault="00DA5396" w:rsidP="00DA5396">
          <w:pPr>
            <w:pStyle w:val="3DFCDFC9D40E432AB96BD504C5F4B935"/>
          </w:pPr>
          <w:r>
            <w:t>[End Date]</w:t>
          </w:r>
        </w:p>
      </w:docPartBody>
    </w:docPart>
    <w:docPart>
      <w:docPartPr>
        <w:name w:val="F3C0C48E37FA49E9B17FE84341CA5E0F"/>
        <w:category>
          <w:name w:val="General"/>
          <w:gallery w:val="placeholder"/>
        </w:category>
        <w:types>
          <w:type w:val="bbPlcHdr"/>
        </w:types>
        <w:behaviors>
          <w:behavior w:val="content"/>
        </w:behaviors>
        <w:guid w:val="{2AB51A4F-CF6F-4ED3-8138-FA78FB87BAC1}"/>
      </w:docPartPr>
      <w:docPartBody>
        <w:p w:rsidR="00000000" w:rsidRDefault="00DA5396" w:rsidP="00DA5396">
          <w:pPr>
            <w:pStyle w:val="F3C0C48E37FA49E9B17FE84341CA5E0F"/>
          </w:pPr>
          <w:r>
            <w:t>[Start Date]</w:t>
          </w:r>
        </w:p>
      </w:docPartBody>
    </w:docPart>
    <w:docPart>
      <w:docPartPr>
        <w:name w:val="F108FC7D11D647A8B9EB54AB893D93BD"/>
        <w:category>
          <w:name w:val="General"/>
          <w:gallery w:val="placeholder"/>
        </w:category>
        <w:types>
          <w:type w:val="bbPlcHdr"/>
        </w:types>
        <w:behaviors>
          <w:behavior w:val="content"/>
        </w:behaviors>
        <w:guid w:val="{004FD96B-0684-4CA6-A128-1F140A6D90C9}"/>
      </w:docPartPr>
      <w:docPartBody>
        <w:p w:rsidR="00000000" w:rsidRDefault="00DA5396" w:rsidP="00DA5396">
          <w:pPr>
            <w:pStyle w:val="F108FC7D11D647A8B9EB54AB893D93BD"/>
          </w:pPr>
          <w:r>
            <w:t>[End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5396"/>
    <w:rsid w:val="00394DC8"/>
    <w:rsid w:val="00DA539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D446500BE4DCEA21434130DC62DAA">
    <w:name w:val="BB2D446500BE4DCEA21434130DC62DAA"/>
  </w:style>
  <w:style w:type="paragraph" w:customStyle="1" w:styleId="8D5CDC94447F44FC9F2BA262B4FEE9EC">
    <w:name w:val="8D5CDC94447F44FC9F2BA262B4FEE9EC"/>
  </w:style>
  <w:style w:type="paragraph" w:customStyle="1" w:styleId="830BE0DA13AD483EB378F2F19CBB8160">
    <w:name w:val="830BE0DA13AD483EB378F2F19CBB8160"/>
  </w:style>
  <w:style w:type="paragraph" w:customStyle="1" w:styleId="5576954FE9054CFBB0BF7D1FE4CE31DA">
    <w:name w:val="5576954FE9054CFBB0BF7D1FE4CE31DA"/>
  </w:style>
  <w:style w:type="paragraph" w:customStyle="1" w:styleId="94ADB656F39B4A16A878F4AC6B8ECB2A">
    <w:name w:val="94ADB656F39B4A16A878F4AC6B8ECB2A"/>
  </w:style>
  <w:style w:type="paragraph" w:customStyle="1" w:styleId="D61916FC6EC74C689C06D867DE13FCFB">
    <w:name w:val="D61916FC6EC74C689C06D867DE13FCFB"/>
  </w:style>
  <w:style w:type="paragraph" w:customStyle="1" w:styleId="584DEF41DDCF4E5799E4C44A46E9B8DE">
    <w:name w:val="584DEF41DDCF4E5799E4C44A46E9B8DE"/>
  </w:style>
  <w:style w:type="paragraph" w:customStyle="1" w:styleId="F4A8361D9E024E9D93861598E8FE3CED">
    <w:name w:val="F4A8361D9E024E9D93861598E8FE3CED"/>
  </w:style>
  <w:style w:type="paragraph" w:customStyle="1" w:styleId="906A717CFDFA4AD19D8D3AE1F38684D3">
    <w:name w:val="906A717CFDFA4AD19D8D3AE1F38684D3"/>
  </w:style>
  <w:style w:type="paragraph" w:customStyle="1" w:styleId="6B26EF5EAF29479EAC74DC2F701A84EE">
    <w:name w:val="6B26EF5EAF29479EAC74DC2F701A84EE"/>
  </w:style>
  <w:style w:type="paragraph" w:customStyle="1" w:styleId="0637C658A9794FDD9487F571963F82F0">
    <w:name w:val="0637C658A9794FDD9487F571963F82F0"/>
  </w:style>
  <w:style w:type="paragraph" w:customStyle="1" w:styleId="CA08DDAADDA1421990A28837CDE44A7B">
    <w:name w:val="CA08DDAADDA1421990A28837CDE44A7B"/>
  </w:style>
  <w:style w:type="paragraph" w:customStyle="1" w:styleId="D66D3934A09C48669F022146FDA4299A">
    <w:name w:val="D66D3934A09C48669F022146FDA4299A"/>
  </w:style>
  <w:style w:type="paragraph" w:customStyle="1" w:styleId="008E4E0C68A043C6AC4D7AD16EEBECE0">
    <w:name w:val="008E4E0C68A043C6AC4D7AD16EEBECE0"/>
  </w:style>
  <w:style w:type="paragraph" w:customStyle="1" w:styleId="8832DA3480934A659D71E62DDB54A062">
    <w:name w:val="8832DA3480934A659D71E62DDB54A062"/>
  </w:style>
  <w:style w:type="paragraph" w:customStyle="1" w:styleId="B60755CFBC7A4C6E80625C079CA6F353">
    <w:name w:val="B60755CFBC7A4C6E80625C079CA6F353"/>
  </w:style>
  <w:style w:type="paragraph" w:customStyle="1" w:styleId="32583CD8114E445D8BCF8948A70DD877">
    <w:name w:val="32583CD8114E445D8BCF8948A70DD877"/>
  </w:style>
  <w:style w:type="paragraph" w:customStyle="1" w:styleId="C16685673C174322A4A343CFB79600A2">
    <w:name w:val="C16685673C174322A4A343CFB79600A2"/>
  </w:style>
  <w:style w:type="paragraph" w:customStyle="1" w:styleId="31C4B3251163446EB9F0BFA123069BC1">
    <w:name w:val="31C4B3251163446EB9F0BFA123069BC1"/>
  </w:style>
  <w:style w:type="paragraph" w:customStyle="1" w:styleId="AEA4583B193646658C18B40D49C0B836">
    <w:name w:val="AEA4583B193646658C18B40D49C0B836"/>
  </w:style>
  <w:style w:type="paragraph" w:customStyle="1" w:styleId="87366885F2134517A91B2C544CCC2E7D">
    <w:name w:val="87366885F2134517A91B2C544CCC2E7D"/>
  </w:style>
  <w:style w:type="paragraph" w:customStyle="1" w:styleId="5DB0F47BC7B5454AA5A737C56C91B790">
    <w:name w:val="5DB0F47BC7B5454AA5A737C56C91B790"/>
  </w:style>
  <w:style w:type="paragraph" w:customStyle="1" w:styleId="79FB2B52F28045429869CED07D77BEB3">
    <w:name w:val="79FB2B52F28045429869CED07D77BEB3"/>
  </w:style>
  <w:style w:type="paragraph" w:customStyle="1" w:styleId="7570DDC2CFB548528D5AC14A0439D3FB">
    <w:name w:val="7570DDC2CFB548528D5AC14A0439D3FB"/>
  </w:style>
  <w:style w:type="paragraph" w:customStyle="1" w:styleId="C8440994E557452A803F5038CD994C68">
    <w:name w:val="C8440994E557452A803F5038CD994C68"/>
  </w:style>
  <w:style w:type="paragraph" w:customStyle="1" w:styleId="C47F2BBE8E644329B1BD078AD957098B">
    <w:name w:val="C47F2BBE8E644329B1BD078AD957098B"/>
  </w:style>
  <w:style w:type="paragraph" w:customStyle="1" w:styleId="A0273FA29AF544749A31988E11CFEF44">
    <w:name w:val="A0273FA29AF544749A31988E11CFEF44"/>
  </w:style>
  <w:style w:type="paragraph" w:customStyle="1" w:styleId="24BD0E9F87D243B88001585CD0C9388A">
    <w:name w:val="24BD0E9F87D243B88001585CD0C9388A"/>
  </w:style>
  <w:style w:type="paragraph" w:customStyle="1" w:styleId="6AF1C0912D85417391D8B157C2B01B7E">
    <w:name w:val="6AF1C0912D85417391D8B157C2B01B7E"/>
  </w:style>
  <w:style w:type="paragraph" w:customStyle="1" w:styleId="58558896C2A44A2291F7FF4A63396AB6">
    <w:name w:val="58558896C2A44A2291F7FF4A63396AB6"/>
  </w:style>
  <w:style w:type="paragraph" w:customStyle="1" w:styleId="7C8DE2C97A2D408BA560EEAE91A4B597">
    <w:name w:val="7C8DE2C97A2D408BA560EEAE91A4B597"/>
  </w:style>
  <w:style w:type="paragraph" w:customStyle="1" w:styleId="9A4F76A592C94838BE52A532A1FFC96D">
    <w:name w:val="9A4F76A592C94838BE52A532A1FFC96D"/>
  </w:style>
  <w:style w:type="paragraph" w:customStyle="1" w:styleId="F0B480FE3444499EB1F940066C124836">
    <w:name w:val="F0B480FE3444499EB1F940066C124836"/>
  </w:style>
  <w:style w:type="paragraph" w:customStyle="1" w:styleId="B5485D57A7024F86AB86F9DA9AB1DC03">
    <w:name w:val="B5485D57A7024F86AB86F9DA9AB1DC03"/>
  </w:style>
  <w:style w:type="paragraph" w:customStyle="1" w:styleId="AA4D0D7C13724E35853BD1E98C498C46">
    <w:name w:val="AA4D0D7C13724E35853BD1E98C498C46"/>
  </w:style>
  <w:style w:type="paragraph" w:customStyle="1" w:styleId="8B5761413FF341C8A3076AE467D2E80A">
    <w:name w:val="8B5761413FF341C8A3076AE467D2E80A"/>
  </w:style>
  <w:style w:type="paragraph" w:customStyle="1" w:styleId="E9CC5FEC903C4062940618FC3FAFBA26">
    <w:name w:val="E9CC5FEC903C4062940618FC3FAFBA26"/>
  </w:style>
  <w:style w:type="paragraph" w:customStyle="1" w:styleId="346E0E5ED9CD4084A44B9BBD637050FD">
    <w:name w:val="346E0E5ED9CD4084A44B9BBD637050FD"/>
  </w:style>
  <w:style w:type="paragraph" w:customStyle="1" w:styleId="9E2AAED416F344CE9753BB770DD77F5D">
    <w:name w:val="9E2AAED416F344CE9753BB770DD77F5D"/>
  </w:style>
  <w:style w:type="paragraph" w:customStyle="1" w:styleId="99CA589F38D74713BC9EFA893E86B00F">
    <w:name w:val="99CA589F38D74713BC9EFA893E86B00F"/>
  </w:style>
  <w:style w:type="paragraph" w:customStyle="1" w:styleId="652B2A59CF5A4C3AB7702B40A3BAE594">
    <w:name w:val="652B2A59CF5A4C3AB7702B40A3BAE594"/>
  </w:style>
  <w:style w:type="paragraph" w:customStyle="1" w:styleId="5D6CEA70C0AC48BE8A5D055C9A35A4A0">
    <w:name w:val="5D6CEA70C0AC48BE8A5D055C9A35A4A0"/>
  </w:style>
  <w:style w:type="paragraph" w:customStyle="1" w:styleId="F4D691E46DDC47DE942C10BEBBB15BD3">
    <w:name w:val="F4D691E46DDC47DE942C10BEBBB15BD3"/>
  </w:style>
  <w:style w:type="paragraph" w:customStyle="1" w:styleId="4ECF5C78B57D4F4BBFEAD841D7ECD527">
    <w:name w:val="4ECF5C78B57D4F4BBFEAD841D7ECD527"/>
  </w:style>
  <w:style w:type="paragraph" w:customStyle="1" w:styleId="5986F5E05089499685FD5705283FE7A6">
    <w:name w:val="5986F5E05089499685FD5705283FE7A6"/>
  </w:style>
  <w:style w:type="paragraph" w:customStyle="1" w:styleId="03402FF8D9D24A54A899FFBF4F3AA3AF">
    <w:name w:val="03402FF8D9D24A54A899FFBF4F3AA3AF"/>
  </w:style>
  <w:style w:type="paragraph" w:customStyle="1" w:styleId="4CAAE224E63C46E49BC44F785AF4AF4D">
    <w:name w:val="4CAAE224E63C46E49BC44F785AF4AF4D"/>
  </w:style>
  <w:style w:type="paragraph" w:customStyle="1" w:styleId="1604190BBA944E5D8B3AD092E6C7718F">
    <w:name w:val="1604190BBA944E5D8B3AD092E6C7718F"/>
  </w:style>
  <w:style w:type="paragraph" w:customStyle="1" w:styleId="DECB9B2A1D3B4CE19555AA4B689F3197">
    <w:name w:val="DECB9B2A1D3B4CE19555AA4B689F3197"/>
  </w:style>
  <w:style w:type="paragraph" w:customStyle="1" w:styleId="61918F5888A04007AA7A0B3E70F2B426">
    <w:name w:val="61918F5888A04007AA7A0B3E70F2B426"/>
  </w:style>
  <w:style w:type="paragraph" w:customStyle="1" w:styleId="CE3F6698FA0F4C6F9265708A6A3AEF52">
    <w:name w:val="CE3F6698FA0F4C6F9265708A6A3AEF52"/>
  </w:style>
  <w:style w:type="paragraph" w:customStyle="1" w:styleId="859382DCF7B54A118F8C98FC2F22BDC8">
    <w:name w:val="859382DCF7B54A118F8C98FC2F22BDC8"/>
  </w:style>
  <w:style w:type="paragraph" w:customStyle="1" w:styleId="131AFAF30CC5494799594595A82ECC26">
    <w:name w:val="131AFAF30CC5494799594595A82ECC26"/>
  </w:style>
  <w:style w:type="paragraph" w:customStyle="1" w:styleId="76C0C86B787949CFBB3B8E6F8D8A608E">
    <w:name w:val="76C0C86B787949CFBB3B8E6F8D8A608E"/>
  </w:style>
  <w:style w:type="paragraph" w:customStyle="1" w:styleId="CFB484CE95334BA994BEED448E6C700A">
    <w:name w:val="CFB484CE95334BA994BEED448E6C700A"/>
  </w:style>
  <w:style w:type="paragraph" w:customStyle="1" w:styleId="2848D392E40F4205AE150B598A766767">
    <w:name w:val="2848D392E40F4205AE150B598A766767"/>
  </w:style>
  <w:style w:type="paragraph" w:customStyle="1" w:styleId="B8D10912DB05459DB73CED5BF1B74A01">
    <w:name w:val="B8D10912DB05459DB73CED5BF1B74A01"/>
  </w:style>
  <w:style w:type="paragraph" w:customStyle="1" w:styleId="CEC8BED72F42416FBE6430FE047C2C46">
    <w:name w:val="CEC8BED72F42416FBE6430FE047C2C46"/>
  </w:style>
  <w:style w:type="paragraph" w:customStyle="1" w:styleId="73360CFFEC6B46779E855B5394555393">
    <w:name w:val="73360CFFEC6B46779E855B5394555393"/>
  </w:style>
  <w:style w:type="paragraph" w:customStyle="1" w:styleId="BDC13AFE37074BDBA31F1ABAB4CDA6A7">
    <w:name w:val="BDC13AFE37074BDBA31F1ABAB4CDA6A7"/>
  </w:style>
  <w:style w:type="paragraph" w:customStyle="1" w:styleId="5B83A362E9F645D3BF821D4A59606BD5">
    <w:name w:val="5B83A362E9F645D3BF821D4A59606BD5"/>
  </w:style>
  <w:style w:type="paragraph" w:customStyle="1" w:styleId="D930604135BD40519A1EB4E0F921BED5">
    <w:name w:val="D930604135BD40519A1EB4E0F921BED5"/>
  </w:style>
  <w:style w:type="paragraph" w:customStyle="1" w:styleId="A2AB2D0CD4084A2B930C14F2362021B7">
    <w:name w:val="A2AB2D0CD4084A2B930C14F2362021B7"/>
  </w:style>
  <w:style w:type="paragraph" w:customStyle="1" w:styleId="BDBBC94E9D4B4A61BC2E9BFA8D5E1569">
    <w:name w:val="BDBBC94E9D4B4A61BC2E9BFA8D5E1569"/>
  </w:style>
  <w:style w:type="paragraph" w:customStyle="1" w:styleId="BCC7CC4AF2054E9AAA29A29820D13CD5">
    <w:name w:val="BCC7CC4AF2054E9AAA29A29820D13CD5"/>
  </w:style>
  <w:style w:type="paragraph" w:customStyle="1" w:styleId="804147C9C0DB44B4A6602141F99977B7">
    <w:name w:val="804147C9C0DB44B4A6602141F99977B7"/>
  </w:style>
  <w:style w:type="paragraph" w:customStyle="1" w:styleId="7C83F908373A4026A0699459A228DE15">
    <w:name w:val="7C83F908373A4026A0699459A228DE15"/>
  </w:style>
  <w:style w:type="paragraph" w:customStyle="1" w:styleId="5EFB483A9D654E0082666DC27418FE61">
    <w:name w:val="5EFB483A9D654E0082666DC27418FE61"/>
  </w:style>
  <w:style w:type="paragraph" w:customStyle="1" w:styleId="C92B8F8307584AE58DB8BB8957603FF0">
    <w:name w:val="C92B8F8307584AE58DB8BB8957603FF0"/>
  </w:style>
  <w:style w:type="paragraph" w:customStyle="1" w:styleId="E7CEED6EA2B647F89019F27AF85CA7E3">
    <w:name w:val="E7CEED6EA2B647F89019F27AF85CA7E3"/>
  </w:style>
  <w:style w:type="paragraph" w:customStyle="1" w:styleId="8FBA5C5E409F41F8A15DD174FE27DACC">
    <w:name w:val="8FBA5C5E409F41F8A15DD174FE27DACC"/>
  </w:style>
  <w:style w:type="paragraph" w:customStyle="1" w:styleId="514A45BB4CD84B75B4534E1A3BBA3DB4">
    <w:name w:val="514A45BB4CD84B75B4534E1A3BBA3DB4"/>
  </w:style>
  <w:style w:type="paragraph" w:customStyle="1" w:styleId="F95AD5237E5D4D4C901C45EB8CA53F55">
    <w:name w:val="F95AD5237E5D4D4C901C45EB8CA53F55"/>
  </w:style>
  <w:style w:type="paragraph" w:customStyle="1" w:styleId="6EE885E00B694B20AADE94B44BA531A7">
    <w:name w:val="6EE885E00B694B20AADE94B44BA531A7"/>
  </w:style>
  <w:style w:type="paragraph" w:customStyle="1" w:styleId="BA134896CB084BAF8425EDC7FF55295F">
    <w:name w:val="BA134896CB084BAF8425EDC7FF55295F"/>
  </w:style>
  <w:style w:type="character" w:styleId="PlaceholderText">
    <w:name w:val="Placeholder Text"/>
    <w:basedOn w:val="DefaultParagraphFont"/>
    <w:uiPriority w:val="99"/>
    <w:semiHidden/>
    <w:rPr>
      <w:color w:val="808080"/>
    </w:rPr>
  </w:style>
  <w:style w:type="paragraph" w:customStyle="1" w:styleId="59555FB2DC664A9182788158F30E959E">
    <w:name w:val="59555FB2DC664A9182788158F30E959E"/>
  </w:style>
  <w:style w:type="paragraph" w:customStyle="1" w:styleId="61942BBFF62E4A7F95D1CA3A0EED1006">
    <w:name w:val="61942BBFF62E4A7F95D1CA3A0EED1006"/>
    <w:rsid w:val="00DA5396"/>
  </w:style>
  <w:style w:type="paragraph" w:customStyle="1" w:styleId="DF2660F2F6864F26AFF981864B481F8F">
    <w:name w:val="DF2660F2F6864F26AFF981864B481F8F"/>
    <w:rsid w:val="00DA5396"/>
  </w:style>
  <w:style w:type="paragraph" w:customStyle="1" w:styleId="0BA4284E0FA643D0A1AD5163ED0C68DA">
    <w:name w:val="0BA4284E0FA643D0A1AD5163ED0C68DA"/>
    <w:rsid w:val="00DA5396"/>
  </w:style>
  <w:style w:type="paragraph" w:customStyle="1" w:styleId="A6AE8810DC4E42BCB82E39AB6EFD12CB">
    <w:name w:val="A6AE8810DC4E42BCB82E39AB6EFD12CB"/>
    <w:rsid w:val="00DA5396"/>
  </w:style>
  <w:style w:type="paragraph" w:customStyle="1" w:styleId="F07D8F99F5A44F3798FD777015E46823">
    <w:name w:val="F07D8F99F5A44F3798FD777015E46823"/>
    <w:rsid w:val="00DA5396"/>
  </w:style>
  <w:style w:type="paragraph" w:customStyle="1" w:styleId="3DFCDFC9D40E432AB96BD504C5F4B935">
    <w:name w:val="3DFCDFC9D40E432AB96BD504C5F4B935"/>
    <w:rsid w:val="00DA5396"/>
  </w:style>
  <w:style w:type="paragraph" w:customStyle="1" w:styleId="F3C0C48E37FA49E9B17FE84341CA5E0F">
    <w:name w:val="F3C0C48E37FA49E9B17FE84341CA5E0F"/>
    <w:rsid w:val="00DA5396"/>
  </w:style>
  <w:style w:type="paragraph" w:customStyle="1" w:styleId="F108FC7D11D647A8B9EB54AB893D93BD">
    <w:name w:val="F108FC7D11D647A8B9EB54AB893D93BD"/>
    <w:rsid w:val="00DA5396"/>
  </w:style>
  <w:style w:type="paragraph" w:customStyle="1" w:styleId="FA368522B69E42E7A58EFE2606DC9C99">
    <w:name w:val="FA368522B69E42E7A58EFE2606DC9C99"/>
    <w:rsid w:val="00DA5396"/>
  </w:style>
  <w:style w:type="paragraph" w:customStyle="1" w:styleId="831B96501A9A4F10BA468960081CC185">
    <w:name w:val="831B96501A9A4F10BA468960081CC185"/>
    <w:rsid w:val="00DA53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vitae.dotx</Template>
  <TotalTime>912</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tankov, yanislav Stoyanov - Yanis</dc:creator>
  <cp:lastModifiedBy>Янислав Танков</cp:lastModifiedBy>
  <cp:revision>16</cp:revision>
  <cp:lastPrinted>2006-08-01T17:47:00Z</cp:lastPrinted>
  <dcterms:created xsi:type="dcterms:W3CDTF">2008-01-02T20:44:00Z</dcterms:created>
  <dcterms:modified xsi:type="dcterms:W3CDTF">2008-01-03T12:01:00Z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